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emf" ContentType="image/x-emf"/>
  <Default Extension="wmf" ContentType="image/x-wmf"/>
  <Override PartName="/word/header15.xml" ContentType="application/vnd.openxmlformats-officedocument.wordprocessingml.head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039" w:rsidRDefault="00D240A9" w:rsidP="00EC6AED">
      <w:pPr>
        <w:autoSpaceDE w:val="0"/>
        <w:autoSpaceDN w:val="0"/>
        <w:adjustRightInd w:val="0"/>
        <w:spacing w:line="600" w:lineRule="exact"/>
        <w:ind w:firstLineChars="0" w:firstLine="0"/>
        <w:jc w:val="left"/>
        <w:rPr>
          <w:b/>
          <w:sz w:val="44"/>
          <w:szCs w:val="44"/>
        </w:rPr>
      </w:pPr>
      <w:bookmarkStart w:id="0" w:name="_Toc535244457"/>
      <w:r w:rsidRPr="00D240A9">
        <w:pict>
          <v:shapetype id="_x0000_t202" coordsize="21600,21600" o:spt="202" path="m,l,21600r21600,l216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rsidR="00B665A0"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5B61E7"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rsidRPr="00D240A9">
        <w:pict>
          <v:shape id="文本框 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rsidR="00B665A0" w:rsidRDefault="00B665A0"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rsidR="00B665A0" w:rsidRPr="00051C8B" w:rsidRDefault="00B665A0"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ae"/>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rsidR="00B665A0" w:rsidRPr="00663FE0" w:rsidRDefault="00B665A0"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005851AA">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ae"/>
                          <w:rFonts w:hint="eastAsia"/>
                          <w:b/>
                          <w:color w:val="FF0000"/>
                          <w:u w:val="single"/>
                        </w:rPr>
                        <w:t>选择一项</w:t>
                      </w:r>
                    </w:sdtContent>
                  </w:sdt>
                  <w:r w:rsidRPr="00663FE0">
                    <w:rPr>
                      <w:rFonts w:hint="eastAsia"/>
                      <w:b/>
                      <w:sz w:val="28"/>
                      <w:szCs w:val="28"/>
                      <w:u w:val="single"/>
                    </w:rPr>
                    <w:t xml:space="preserve">   </w:t>
                  </w:r>
                  <w:r w:rsidR="005851AA">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rsidR="000923C4" w:rsidRDefault="000923C4" w:rsidP="00EC6AED">
      <w:pPr>
        <w:autoSpaceDE w:val="0"/>
        <w:autoSpaceDN w:val="0"/>
        <w:adjustRightInd w:val="0"/>
        <w:spacing w:line="600" w:lineRule="exact"/>
        <w:ind w:firstLineChars="0" w:firstLine="0"/>
        <w:jc w:val="left"/>
        <w:rPr>
          <w:b/>
          <w:sz w:val="44"/>
          <w:szCs w:val="44"/>
        </w:rPr>
      </w:pPr>
    </w:p>
    <w:p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855039" w:rsidRPr="00244100" w:rsidRDefault="00D240A9" w:rsidP="00231943">
      <w:pPr>
        <w:autoSpaceDE w:val="0"/>
        <w:autoSpaceDN w:val="0"/>
        <w:adjustRightInd w:val="0"/>
        <w:ind w:firstLineChars="0" w:firstLine="0"/>
        <w:rPr>
          <w:sz w:val="21"/>
        </w:rPr>
      </w:pPr>
      <w:r w:rsidRPr="00D240A9">
        <w:rPr>
          <w:b/>
          <w:sz w:val="44"/>
          <w:szCs w:val="44"/>
        </w:rPr>
        <w:lastRenderedPageBreak/>
        <w:pict>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rsidR="00B665A0" w:rsidRDefault="00B665A0" w:rsidP="005A03AE">
                  <w:pPr>
                    <w:pStyle w:val="aa"/>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1930C0" w:rsidRDefault="00B665A0" w:rsidP="005A03AE">
                  <w:pPr>
                    <w:pStyle w:val="aa"/>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B665A0" w:rsidRPr="005B61E7" w:rsidRDefault="00B665A0"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rsidRPr="00D240A9">
        <w:pict>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rsidR="00B665A0" w:rsidRDefault="00B665A0" w:rsidP="00231943">
                  <w:pPr>
                    <w:pStyle w:val="aa"/>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rsidR="00B665A0" w:rsidRPr="00C753E1" w:rsidRDefault="00B665A0"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00BB2528">
                        <w:rPr>
                          <w:rFonts w:hint="eastAsia"/>
                          <w:color w:val="FF0000"/>
                          <w:sz w:val="28"/>
                          <w:szCs w:val="28"/>
                        </w:rPr>
                        <w:t>选择学位</w:t>
                      </w:r>
                    </w:sdtContent>
                  </w:sdt>
                </w:p>
                <w:p w:rsidR="00B665A0" w:rsidRPr="003C3068" w:rsidRDefault="00B665A0"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rsidR="00B665A0" w:rsidRPr="00C753E1" w:rsidRDefault="00B665A0"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Content>
                      <w:r>
                        <w:rPr>
                          <w:sz w:val="28"/>
                          <w:szCs w:val="28"/>
                        </w:rPr>
                        <w:t xml:space="preserve"> </w:t>
                      </w:r>
                      <w:r w:rsidR="000903BD" w:rsidRPr="000903BD">
                        <w:rPr>
                          <w:rFonts w:hint="eastAsia"/>
                          <w:color w:val="FF0000"/>
                          <w:sz w:val="28"/>
                          <w:szCs w:val="28"/>
                        </w:rPr>
                        <w:t>选择学院</w:t>
                      </w:r>
                      <w:r>
                        <w:rPr>
                          <w:sz w:val="28"/>
                          <w:szCs w:val="28"/>
                        </w:rPr>
                        <w:t xml:space="preserve"> </w:t>
                      </w:r>
                    </w:sdtContent>
                  </w:sdt>
                </w:p>
                <w:p w:rsidR="00B665A0" w:rsidRPr="00790D25" w:rsidRDefault="00B665A0"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rsidRPr="00D240A9">
        <w:pict>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rsidR="00B665A0" w:rsidRPr="001930C0" w:rsidRDefault="00B665A0" w:rsidP="00231943">
                  <w:pPr>
                    <w:pStyle w:val="aa"/>
                    <w:spacing w:line="600" w:lineRule="exact"/>
                    <w:jc w:val="center"/>
                    <w:rPr>
                      <w:rFonts w:eastAsia="黑体"/>
                      <w:b/>
                      <w:sz w:val="52"/>
                      <w:szCs w:val="52"/>
                    </w:rPr>
                  </w:pPr>
                  <w:r w:rsidRPr="001930C0">
                    <w:rPr>
                      <w:rFonts w:eastAsia="黑体"/>
                      <w:b/>
                      <w:sz w:val="52"/>
                      <w:szCs w:val="52"/>
                    </w:rPr>
                    <w:t>西安电子科技大学</w:t>
                  </w:r>
                </w:p>
                <w:p w:rsidR="00B665A0" w:rsidRPr="001930C0" w:rsidRDefault="00B665A0" w:rsidP="00231943">
                  <w:pPr>
                    <w:pStyle w:val="aa"/>
                    <w:spacing w:line="600" w:lineRule="exact"/>
                    <w:jc w:val="center"/>
                    <w:rPr>
                      <w:sz w:val="44"/>
                      <w:szCs w:val="44"/>
                    </w:rPr>
                  </w:pPr>
                </w:p>
                <w:p w:rsidR="00B665A0" w:rsidRPr="001930C0" w:rsidRDefault="00B665A0" w:rsidP="00231943">
                  <w:pPr>
                    <w:pStyle w:val="aa"/>
                    <w:spacing w:line="600" w:lineRule="exact"/>
                    <w:jc w:val="center"/>
                    <w:rPr>
                      <w:sz w:val="44"/>
                      <w:szCs w:val="44"/>
                    </w:rPr>
                  </w:pPr>
                </w:p>
                <w:p w:rsidR="00B665A0" w:rsidRPr="00FA3F36" w:rsidRDefault="00D240A9" w:rsidP="00231943">
                  <w:pPr>
                    <w:pStyle w:val="aa"/>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00B665A0" w:rsidRPr="00BD2FD9">
                        <w:rPr>
                          <w:rFonts w:hint="eastAsia"/>
                          <w:b/>
                          <w:color w:val="FF0000"/>
                          <w:sz w:val="48"/>
                          <w:szCs w:val="48"/>
                        </w:rPr>
                        <w:t>选择类型</w:t>
                      </w:r>
                    </w:sdtContent>
                  </w:sdt>
                  <w:r w:rsidR="00B665A0" w:rsidRPr="001930C0">
                    <w:rPr>
                      <w:b/>
                      <w:sz w:val="48"/>
                      <w:szCs w:val="48"/>
                    </w:rPr>
                    <w:t>论文</w:t>
                  </w:r>
                </w:p>
              </w:txbxContent>
            </v:textbox>
            <w10:wrap anchorx="margin" anchory="margin"/>
          </v:shape>
        </w:pict>
      </w:r>
      <w:r w:rsidRPr="00D240A9">
        <w:pict>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rsidR="00B665A0" w:rsidRDefault="00B665A0"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e"/>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B665A0" w:rsidRDefault="00B665A0"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Pr="00D240A9">
        <w:pict>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rsidR="00B665A0" w:rsidRDefault="00B665A0"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B665A0" w:rsidRDefault="00B665A0" w:rsidP="00871B8D">
                  <w:pPr>
                    <w:spacing w:line="288" w:lineRule="auto"/>
                    <w:ind w:firstLineChars="0" w:firstLine="0"/>
                  </w:pPr>
                  <w:r w:rsidRPr="009C0C29">
                    <w:rPr>
                      <w:rFonts w:ascii="宋体" w:hAnsi="宋体" w:hint="eastAsia"/>
                      <w:b/>
                      <w:spacing w:val="63"/>
                      <w:kern w:val="0"/>
                      <w:sz w:val="21"/>
                      <w:fitText w:val="886" w:id="832213760"/>
                    </w:rPr>
                    <w:t>分类</w:t>
                  </w:r>
                  <w:r w:rsidRPr="009C0C29">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e"/>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rsidR="000923C4" w:rsidRDefault="000923C4" w:rsidP="00231943">
      <w:pPr>
        <w:autoSpaceDE w:val="0"/>
        <w:autoSpaceDN w:val="0"/>
        <w:adjustRightInd w:val="0"/>
        <w:ind w:firstLineChars="0" w:firstLine="0"/>
        <w:rPr>
          <w:sz w:val="21"/>
          <w:u w:val="single"/>
        </w:rPr>
      </w:pPr>
    </w:p>
    <w:p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rsidR="00855039" w:rsidRDefault="00D240A9" w:rsidP="00855039">
      <w:pPr>
        <w:spacing w:line="600" w:lineRule="exact"/>
        <w:ind w:firstLineChars="0" w:firstLine="0"/>
        <w:rPr>
          <w:b/>
          <w:bCs/>
          <w:sz w:val="44"/>
          <w:szCs w:val="44"/>
        </w:rPr>
      </w:pPr>
      <w:r w:rsidRPr="00D240A9">
        <w:lastRenderedPageBreak/>
        <w:pict>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rsidR="00B665A0" w:rsidRPr="001930C0" w:rsidRDefault="00B665A0" w:rsidP="00FD604B">
                  <w:pPr>
                    <w:spacing w:line="600" w:lineRule="exact"/>
                    <w:ind w:firstLineChars="0" w:firstLine="0"/>
                    <w:jc w:val="center"/>
                    <w:rPr>
                      <w:sz w:val="32"/>
                      <w:szCs w:val="32"/>
                    </w:rPr>
                  </w:pPr>
                  <w:r w:rsidRPr="001930C0">
                    <w:rPr>
                      <w:sz w:val="32"/>
                      <w:szCs w:val="32"/>
                    </w:rPr>
                    <w:t>By</w:t>
                  </w:r>
                </w:p>
                <w:p w:rsidR="00B665A0" w:rsidRPr="00C22CA5" w:rsidRDefault="00D240A9"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00B665A0" w:rsidRPr="0004608E">
                        <w:rPr>
                          <w:rFonts w:hint="eastAsia"/>
                          <w:color w:val="FF0000"/>
                          <w:sz w:val="32"/>
                          <w:szCs w:val="32"/>
                        </w:rPr>
                        <w:t>Zhang San</w:t>
                      </w:r>
                    </w:sdtContent>
                  </w:sdt>
                </w:p>
                <w:p w:rsidR="00B665A0" w:rsidRPr="001930C0" w:rsidRDefault="00B665A0"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005C1248">
                    <w:rPr>
                      <w:rFonts w:hint="eastAsia"/>
                      <w:sz w:val="32"/>
                      <w:szCs w:val="32"/>
                    </w:rPr>
                    <w:t xml:space="preserve"> </w:t>
                  </w:r>
                  <w:r w:rsidR="005C1248" w:rsidRPr="005C1248">
                    <w:rPr>
                      <w:sz w:val="32"/>
                      <w:szCs w:val="32"/>
                    </w:rPr>
                    <w:t>Title</w:t>
                  </w:r>
                  <w:r w:rsidR="005C1248"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rsidR="00B665A0" w:rsidRPr="00790D25" w:rsidRDefault="00D240A9"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00B665A0" w:rsidRPr="0004608E">
                        <w:rPr>
                          <w:color w:val="FF0000"/>
                          <w:sz w:val="32"/>
                          <w:szCs w:val="32"/>
                        </w:rPr>
                        <w:t>February 2015</w:t>
                      </w:r>
                    </w:sdtContent>
                  </w:sdt>
                </w:p>
              </w:txbxContent>
            </v:textbox>
            <w10:wrap anchorx="margin" anchory="margin"/>
          </v:shape>
        </w:pict>
      </w:r>
      <w:r w:rsidRPr="00D240A9">
        <w:pict>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rsidR="00EF25AA" w:rsidRPr="001930C0" w:rsidRDefault="00EF25AA"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EF25AA" w:rsidRPr="001930C0" w:rsidRDefault="00EF25AA" w:rsidP="00EF25AA">
                  <w:pPr>
                    <w:spacing w:line="600" w:lineRule="exact"/>
                    <w:ind w:firstLineChars="0" w:firstLine="0"/>
                    <w:jc w:val="center"/>
                    <w:rPr>
                      <w:sz w:val="32"/>
                      <w:szCs w:val="32"/>
                    </w:rPr>
                  </w:pPr>
                  <w:r w:rsidRPr="001930C0">
                    <w:rPr>
                      <w:sz w:val="32"/>
                      <w:szCs w:val="32"/>
                    </w:rPr>
                    <w:t>XIDIAN UNIVERSITY</w:t>
                  </w:r>
                  <w:bookmarkStart w:id="1" w:name="_GoBack"/>
                  <w:bookmarkEnd w:id="1"/>
                </w:p>
                <w:p w:rsidR="00EF25AA" w:rsidRDefault="00EF25AA" w:rsidP="00EF25AA">
                  <w:pPr>
                    <w:spacing w:line="600" w:lineRule="exact"/>
                    <w:ind w:firstLineChars="0" w:firstLine="0"/>
                    <w:jc w:val="center"/>
                    <w:rPr>
                      <w:sz w:val="32"/>
                      <w:szCs w:val="32"/>
                    </w:rPr>
                  </w:pPr>
                  <w:r w:rsidRPr="001930C0">
                    <w:rPr>
                      <w:sz w:val="32"/>
                      <w:szCs w:val="32"/>
                    </w:rPr>
                    <w:t>in partial fulfillment of the requirements</w:t>
                  </w:r>
                </w:p>
                <w:p w:rsidR="00EF25AA" w:rsidRPr="001930C0" w:rsidRDefault="00EF25AA"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rsidR="00B665A0" w:rsidRPr="001930C0" w:rsidRDefault="001D212E"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941822807"/>
                      <w:showingPlcHdr/>
                      <w:dropDownList>
                        <w:listItem w:value="选择一项。"/>
                        <w:listItem w:displayText="Aesthetics" w:value="Aesthetics"/>
                        <w:listItem w:displayText="Religious Studies" w:value="Religious Studies"/>
                        <w:listItem w:displayText="National Economics" w:value="National Economics"/>
                        <w:listItem w:displayText="Finance" w:value="Finance"/>
                        <w:listItem w:displayText="Industrial Economics" w:value="Industrial Economics"/>
                        <w:listItem w:displayText="Marxism Fundamental Principles" w:value="Marxism Fundamental Principles"/>
                        <w:listItem w:displayText="Politics Ideology Education" w:value="Politics Ideology Education"/>
                        <w:listItem w:displayText="Higher Education" w:value="Higher Education"/>
                        <w:listItem w:displayText="Educational Technology" w:value="Educational Technology"/>
                        <w:listItem w:displayText="Education Philosophy" w:value="Education Philosophy"/>
                        <w:listItem w:displayText="Physical Education and Training" w:value="Physical Education and Training"/>
                        <w:listItem w:displayText="English Language and Literature" w:value="English Language and Literature"/>
                        <w:listItem w:displayText="Foreign Linguistics and Applied Linguistic" w:value="Foreign Linguistics and Applied Linguistic"/>
                        <w:listItem w:displayText="Computing Mathematics" w:value="Computing Mathematics"/>
                        <w:listItem w:displayText="Probability Theory and Mathematics Statistics" w:value="Probability Theory and Mathematics Statistics"/>
                        <w:listItem w:displayText="Applied Mathematics" w:value="Applied Mathematics"/>
                        <w:listItem w:displayText="Operational Research and Cybernetics" w:value="Operational Research and Cybernetics"/>
                        <w:listItem w:displayText="Plasma Physics" w:value="Plasma Physics"/>
                        <w:listItem w:displayText="Condensed-State Physics" w:value="Condensed-State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s Engineering" w:value="Mechatronics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 and Mechanism" w:value="Precision Instrument and Mechanism"/>
                        <w:listItem w:displayText="Test and Measurement Technology and Instruments" w:value="Test and Measurement Technology and Instruments"/>
                        <w:listItem w:displayText="Material Physic and Chemistry" w:value="Material Physic and Chemistry"/>
                        <w:listItem w:displayText="Material Science" w:value="Material Science"/>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State Electronics" w:value="Microelectronics and Solid-State Electronics"/>
                        <w:listItem w:displayText="Electromagnetic Field and Microwave Technology" w:value="Electromagnetic Field and Microwave Technology"/>
                        <w:listItem w:displayText="Information Countermeasure Technology" w:value="Information Countermeasu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ce Information Science and Technology" w:value="Space Information Science and Technology"/>
                        <w:listItem w:displayText="Control Theory and Control Engineering" w:value="Control Theory and Control Engineering"/>
                        <w:listItem w:displayText="Measurement Technique and Automatic Apparatus" w:value="Measurement Technique and Automatic Apparatus"/>
                        <w:listItem w:displayText="System Engineering" w:value="System Engineering"/>
                        <w:listItem w:displayText="Pattern Recognition and Intelligent System" w:value="Pattern Recognition and Intelligent System"/>
                        <w:listItem w:displayText="Navigation, Guidance and Control" w:value="Navigation, Guidance and Control"/>
                        <w:listItem w:displayText="Computer System Architecture" w:value="Computer System Architecture"/>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nd Control" w:value="Traffic Information Engineering and Control"/>
                        <w:listItem w:displayText="Environmental Science" w:value="Environmental Science"/>
                        <w:listItem w:displayText="Environmental Engineering" w:value="Environmental Engineering"/>
                        <w:listItem w:displayText="Biomedical Engineering" w:value="Biomedical Engineering"/>
                        <w:listItem w:displayText="Biomaterial and Cell Engineering" w:value="Biomaterial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Enterprise Management" w:value="Enterprise Management"/>
                        <w:listItem w:displayText="Technology Economics and Management" w:value="Technology Economics and Management"/>
                        <w:listItem w:displayText="Administrative Management" w:value="Administrative Management"/>
                        <w:listItem w:displayText="Library Science" w:value="Library Science"/>
                        <w:listItem w:displayText="Informatics" w:value="Informatics"/>
                        <w:listItem w:displayText="Optical Communications" w:value="Optical Communications"/>
                        <w:listItem w:displayText="Information Security" w:value="Information Security"/>
                        <w:listItem w:displayText="Biological Information Science and Technology" w:value="Biological Information Science and Technology"/>
                        <w:listItem w:displayText="Robotics" w:value="Robotics"/>
                        <w:listItem w:displayText="Remote Sensing Information Science and Technology" w:value="Remote Sensing Information Science and Technology"/>
                        <w:listItem w:displayText="Aerospace Science and Technology" w:value="Aero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B665A0" w:rsidRPr="00FD604B" w:rsidRDefault="00B665A0" w:rsidP="00231943">
                  <w:pPr>
                    <w:pStyle w:val="aa"/>
                    <w:spacing w:line="600" w:lineRule="exact"/>
                    <w:jc w:val="center"/>
                    <w:rPr>
                      <w:b/>
                      <w:bCs/>
                      <w:sz w:val="44"/>
                      <w:szCs w:val="44"/>
                    </w:rPr>
                  </w:pPr>
                </w:p>
              </w:txbxContent>
            </v:textbox>
            <w10:wrap anchorx="margin" anchory="margin"/>
          </v:shape>
        </w:pict>
      </w:r>
      <w:r w:rsidRPr="00D240A9">
        <w:pict>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rsidR="00B665A0" w:rsidRPr="0029613A" w:rsidRDefault="00B665A0" w:rsidP="0029613A">
                  <w:pPr>
                    <w:pStyle w:val="aa"/>
                    <w:spacing w:line="600" w:lineRule="exact"/>
                    <w:jc w:val="center"/>
                    <w:rPr>
                      <w:b/>
                      <w:bCs/>
                      <w:sz w:val="44"/>
                      <w:szCs w:val="44"/>
                    </w:rPr>
                  </w:pPr>
                  <w:r w:rsidRPr="0029613A">
                    <w:rPr>
                      <w:b/>
                      <w:bCs/>
                      <w:sz w:val="44"/>
                      <w:szCs w:val="44"/>
                    </w:rPr>
                    <w:t>Thesis/Dissertation Guide for Postgraduates</w:t>
                  </w:r>
                </w:p>
                <w:p w:rsidR="00B665A0" w:rsidRDefault="00B665A0" w:rsidP="0029613A">
                  <w:pPr>
                    <w:pStyle w:val="aa"/>
                    <w:spacing w:line="600" w:lineRule="exact"/>
                    <w:jc w:val="center"/>
                    <w:rPr>
                      <w:b/>
                      <w:bCs/>
                      <w:sz w:val="44"/>
                      <w:szCs w:val="44"/>
                    </w:rPr>
                  </w:pPr>
                  <w:proofErr w:type="gramStart"/>
                  <w:r w:rsidRPr="0029613A">
                    <w:rPr>
                      <w:b/>
                      <w:bCs/>
                      <w:sz w:val="44"/>
                      <w:szCs w:val="44"/>
                    </w:rPr>
                    <w:t>of</w:t>
                  </w:r>
                  <w:proofErr w:type="gramEnd"/>
                  <w:r w:rsidRPr="0029613A">
                    <w:rPr>
                      <w:b/>
                      <w:bCs/>
                      <w:sz w:val="44"/>
                      <w:szCs w:val="44"/>
                    </w:rPr>
                    <w:t xml:space="preserve"> XIDIAN UNIVERSITY</w:t>
                  </w:r>
                </w:p>
              </w:txbxContent>
            </v:textbox>
            <w10:wrap anchorx="margin" anchory="margin"/>
          </v:shape>
        </w:pict>
      </w:r>
      <w:bookmarkStart w:id="2" w:name="_Toc240041261"/>
      <w:bookmarkStart w:id="3" w:name="_Toc240043105"/>
      <w:bookmarkStart w:id="4" w:name="_Toc240077776"/>
      <w:bookmarkStart w:id="5" w:name="_Toc240276870"/>
      <w:bookmarkStart w:id="6" w:name="_Toc240292255"/>
      <w:bookmarkStart w:id="7" w:name="_Toc240726450"/>
      <w:bookmarkStart w:id="8" w:name="_Toc241394702"/>
      <w:bookmarkStart w:id="9" w:name="_Toc247598409"/>
      <w:bookmarkStart w:id="10" w:name="_Toc247623561"/>
      <w:bookmarkStart w:id="11" w:name="_Toc248548341"/>
      <w:bookmarkStart w:id="12" w:name="_Toc322350690"/>
      <w:bookmarkStart w:id="13" w:name="_Toc322350902"/>
      <w:bookmarkEnd w:id="2"/>
      <w:bookmarkEnd w:id="3"/>
      <w:bookmarkEnd w:id="4"/>
      <w:bookmarkEnd w:id="5"/>
      <w:bookmarkEnd w:id="6"/>
      <w:bookmarkEnd w:id="7"/>
      <w:bookmarkEnd w:id="8"/>
      <w:bookmarkEnd w:id="9"/>
      <w:bookmarkEnd w:id="10"/>
      <w:bookmarkEnd w:id="11"/>
      <w:bookmarkEnd w:id="12"/>
      <w:bookmarkEnd w:id="13"/>
      <w:r w:rsidR="00855039">
        <w:rPr>
          <w:b/>
          <w:bCs/>
          <w:sz w:val="44"/>
          <w:szCs w:val="44"/>
        </w:rPr>
        <w:br w:type="page"/>
      </w:r>
    </w:p>
    <w:p w:rsidR="00855039" w:rsidRPr="00855039" w:rsidRDefault="00855039" w:rsidP="00855039">
      <w:pPr>
        <w:spacing w:line="600" w:lineRule="exact"/>
        <w:ind w:firstLineChars="0" w:firstLine="0"/>
        <w:rPr>
          <w:b/>
          <w:bCs/>
          <w:sz w:val="21"/>
        </w:rPr>
      </w:pPr>
    </w:p>
    <w:p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E2F66" w:rsidRPr="001930C0" w:rsidRDefault="004E2F66" w:rsidP="00F65449">
      <w:pPr>
        <w:ind w:firstLineChars="0" w:firstLine="0"/>
        <w:jc w:val="center"/>
        <w:rPr>
          <w:b/>
          <w:bCs/>
          <w:sz w:val="28"/>
        </w:rPr>
      </w:pPr>
      <w:r w:rsidRPr="001930C0">
        <w:rPr>
          <w:b/>
          <w:bCs/>
          <w:sz w:val="28"/>
        </w:rPr>
        <w:lastRenderedPageBreak/>
        <w:t>西安电子科技大学</w:t>
      </w:r>
    </w:p>
    <w:p w:rsidR="004E2F66" w:rsidRPr="001930C0" w:rsidRDefault="004E2F66" w:rsidP="00F65449">
      <w:pPr>
        <w:ind w:firstLineChars="0" w:firstLine="0"/>
        <w:jc w:val="center"/>
        <w:rPr>
          <w:b/>
          <w:bCs/>
          <w:sz w:val="28"/>
        </w:rPr>
      </w:pPr>
      <w:r w:rsidRPr="001930C0">
        <w:rPr>
          <w:b/>
          <w:bCs/>
          <w:sz w:val="28"/>
        </w:rPr>
        <w:t>学位论文独创性（或创新性）声明</w:t>
      </w:r>
    </w:p>
    <w:p w:rsidR="004E2F66" w:rsidRPr="001930C0" w:rsidRDefault="004E2F66" w:rsidP="004E2F66">
      <w:pPr>
        <w:ind w:firstLine="480"/>
      </w:pPr>
    </w:p>
    <w:p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284CBE" w:rsidRPr="00633153" w:rsidRDefault="00284CBE" w:rsidP="00284CBE">
      <w:pPr>
        <w:ind w:firstLine="480"/>
      </w:pPr>
      <w:r>
        <w:rPr>
          <w:rFonts w:hint="eastAsia"/>
        </w:rPr>
        <w:t>学位论文若有不实之处，本人承担一切</w:t>
      </w:r>
      <w:r w:rsidRPr="00633153">
        <w:rPr>
          <w:rFonts w:hint="eastAsia"/>
        </w:rPr>
        <w:t>法律责任。</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E2F66" w:rsidRPr="001930C0" w:rsidRDefault="004E2F66" w:rsidP="00FD604B">
      <w:pPr>
        <w:ind w:firstLine="562"/>
        <w:jc w:val="center"/>
        <w:rPr>
          <w:b/>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FD604B" w:rsidRDefault="00FD604B" w:rsidP="00FD604B">
      <w:pPr>
        <w:ind w:firstLine="560"/>
        <w:jc w:val="center"/>
        <w:rPr>
          <w:bCs/>
          <w:sz w:val="28"/>
        </w:rPr>
      </w:pPr>
    </w:p>
    <w:p w:rsidR="00857E07" w:rsidRPr="00FD604B" w:rsidRDefault="00857E07"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1930C0" w:rsidRDefault="004E2F66" w:rsidP="00F65449">
      <w:pPr>
        <w:ind w:firstLineChars="0" w:firstLine="0"/>
        <w:jc w:val="center"/>
        <w:rPr>
          <w:b/>
          <w:bCs/>
          <w:sz w:val="28"/>
        </w:rPr>
      </w:pPr>
      <w:r w:rsidRPr="001930C0">
        <w:rPr>
          <w:b/>
          <w:bCs/>
          <w:sz w:val="28"/>
        </w:rPr>
        <w:t>西安电子科技大学</w:t>
      </w:r>
    </w:p>
    <w:p w:rsidR="004E2F66" w:rsidRPr="001930C0" w:rsidRDefault="004E2F66" w:rsidP="00F65449">
      <w:pPr>
        <w:ind w:firstLineChars="0" w:firstLine="0"/>
        <w:jc w:val="center"/>
        <w:rPr>
          <w:b/>
          <w:bCs/>
          <w:sz w:val="28"/>
        </w:rPr>
      </w:pPr>
      <w:r w:rsidRPr="001930C0">
        <w:rPr>
          <w:b/>
          <w:bCs/>
          <w:sz w:val="28"/>
        </w:rPr>
        <w:t>关于论文使用授权的说明</w:t>
      </w:r>
    </w:p>
    <w:p w:rsidR="004E2F66" w:rsidRPr="001930C0" w:rsidRDefault="004E2F66" w:rsidP="004E2F66">
      <w:pPr>
        <w:ind w:firstLine="480"/>
      </w:pPr>
    </w:p>
    <w:p w:rsidR="008237CB" w:rsidRDefault="00284CBE" w:rsidP="00284CBE">
      <w:pPr>
        <w:pStyle w:val="af7"/>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rsidR="00284CBE" w:rsidRPr="00F67B66" w:rsidRDefault="00284CBE" w:rsidP="00284CBE">
      <w:pPr>
        <w:pStyle w:val="af7"/>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E2F66" w:rsidRPr="001930C0" w:rsidRDefault="004E2F66" w:rsidP="004E2F66">
      <w:pPr>
        <w:ind w:firstLine="480"/>
      </w:pPr>
    </w:p>
    <w:p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855039" w:rsidRDefault="00855039" w:rsidP="00855039">
      <w:pPr>
        <w:ind w:firstLineChars="0" w:firstLine="0"/>
      </w:pPr>
      <w:bookmarkStart w:id="14" w:name="_Toc156054417"/>
      <w:bookmarkStart w:id="15" w:name="_Toc156059698"/>
      <w:bookmarkStart w:id="16" w:name="_Toc156290948"/>
      <w:bookmarkStart w:id="17" w:name="_Toc156291003"/>
      <w:bookmarkStart w:id="18" w:name="_Toc156291138"/>
      <w:bookmarkStart w:id="19" w:name="_Toc156291990"/>
      <w:bookmarkStart w:id="20" w:name="_Toc156292241"/>
      <w:bookmarkStart w:id="21" w:name="_Toc156292341"/>
      <w:bookmarkStart w:id="22" w:name="_Toc156292612"/>
      <w:bookmarkStart w:id="23" w:name="_Toc156316882"/>
      <w:bookmarkStart w:id="24" w:name="_Toc160891962"/>
      <w:bookmarkStart w:id="25" w:name="_Toc163533792"/>
      <w:bookmarkStart w:id="26" w:name="_Toc163534517"/>
      <w:bookmarkStart w:id="27" w:name="_Toc163534798"/>
      <w:bookmarkStart w:id="28" w:name="_Toc163534838"/>
      <w:bookmarkStart w:id="29" w:name="_Toc163979241"/>
      <w:bookmarkStart w:id="30" w:name="_Toc175668068"/>
      <w:bookmarkStart w:id="31" w:name="_Toc176534948"/>
      <w:bookmarkStart w:id="32" w:name="_Toc176754252"/>
      <w:bookmarkStart w:id="33" w:name="_Toc176754562"/>
      <w:bookmarkStart w:id="34" w:name="_Toc176754847"/>
      <w:bookmarkStart w:id="35" w:name="_Toc176754954"/>
      <w:bookmarkStart w:id="36" w:name="_Toc176755014"/>
      <w:bookmarkStart w:id="37" w:name="_Toc176755151"/>
      <w:bookmarkStart w:id="38" w:name="_Toc176755198"/>
      <w:bookmarkStart w:id="39" w:name="_Toc176946083"/>
      <w:bookmarkStart w:id="40" w:name="_Toc176946403"/>
      <w:bookmarkStart w:id="41" w:name="_Toc177998622"/>
      <w:bookmarkStart w:id="42" w:name="_Toc177998742"/>
      <w:bookmarkStart w:id="43" w:name="_Toc178419012"/>
      <w:bookmarkStart w:id="44" w:name="_Toc178958404"/>
      <w:bookmarkStart w:id="45" w:name="_Toc179176260"/>
      <w:r>
        <w:br w:type="page"/>
      </w:r>
    </w:p>
    <w:p w:rsidR="00855039" w:rsidRDefault="00855039" w:rsidP="00855039">
      <w:pPr>
        <w:ind w:firstLineChars="0" w:firstLine="0"/>
      </w:pPr>
    </w:p>
    <w:p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2809AC" w:rsidRPr="00E2499E" w:rsidRDefault="00FF0169" w:rsidP="00085C0D">
      <w:pPr>
        <w:pStyle w:val="-1"/>
      </w:pPr>
      <w:bookmarkStart w:id="46" w:name="_Toc413704332"/>
      <w:r w:rsidRPr="00E2499E">
        <w:rPr>
          <w:rFonts w:hint="eastAsia"/>
        </w:rPr>
        <w:lastRenderedPageBreak/>
        <w:t>摘</w:t>
      </w:r>
      <w:r w:rsidR="00C025C2" w:rsidRPr="00E2499E">
        <w:rPr>
          <w:rFonts w:hint="eastAsia"/>
        </w:rPr>
        <w:t>要</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FB6264" w:rsidRPr="007E146F" w:rsidRDefault="00FB6264" w:rsidP="00157E8E">
      <w:pPr>
        <w:pStyle w:val="ab"/>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w:t>
      </w:r>
      <w:proofErr w:type="gramStart"/>
      <w:r w:rsidRPr="007E146F">
        <w:t>逗号并空一格</w:t>
      </w:r>
      <w:proofErr w:type="gramEnd"/>
      <w:r w:rsidRPr="007E146F">
        <w:t>。</w:t>
      </w:r>
    </w:p>
    <w:p w:rsidR="009642E8" w:rsidRDefault="000C07A4" w:rsidP="00157E8E">
      <w:pPr>
        <w:pStyle w:val="ab"/>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w:t>
      </w:r>
      <w:proofErr w:type="gramStart"/>
      <w:r w:rsidR="009642E8" w:rsidRPr="007E146F">
        <w:t>为</w:t>
      </w:r>
      <w:r w:rsidR="00A93A8F" w:rsidRPr="003A708A">
        <w:rPr>
          <w:rFonts w:hint="eastAsia"/>
        </w:rPr>
        <w:t>段前</w:t>
      </w:r>
      <w:r w:rsidR="00A93A8F">
        <w:rPr>
          <w:rFonts w:hint="eastAsia"/>
        </w:rPr>
        <w:t>0</w:t>
      </w:r>
      <w:r w:rsidR="00A93A8F">
        <w:rPr>
          <w:rFonts w:hint="eastAsia"/>
        </w:rPr>
        <w:t>磅</w:t>
      </w:r>
      <w:proofErr w:type="gramEnd"/>
      <w:r w:rsidR="00A93A8F" w:rsidRPr="003A708A">
        <w:rPr>
          <w:rFonts w:hint="eastAsia"/>
        </w:rPr>
        <w:t>，段后</w:t>
      </w:r>
      <w:r w:rsidR="00A93A8F">
        <w:rPr>
          <w:rFonts w:hint="eastAsia"/>
        </w:rPr>
        <w:t>0</w:t>
      </w:r>
      <w:r w:rsidR="00A93A8F">
        <w:rPr>
          <w:rFonts w:hint="eastAsia"/>
        </w:rPr>
        <w:t>磅</w:t>
      </w:r>
      <w:r w:rsidR="009642E8" w:rsidRPr="007E146F">
        <w:t>。</w:t>
      </w:r>
    </w:p>
    <w:p w:rsidR="000C07A4" w:rsidRPr="007E146F" w:rsidRDefault="000C07A4" w:rsidP="00157E8E">
      <w:pPr>
        <w:pStyle w:val="ab"/>
      </w:pPr>
      <w:r>
        <w:rPr>
          <w:rFonts w:hint="eastAsia"/>
        </w:rPr>
        <w:t>英文摘要格式要求为：</w:t>
      </w:r>
      <w:r>
        <w:rPr>
          <w:rFonts w:hint="eastAsia"/>
        </w:rPr>
        <w:t>Times New Roman</w:t>
      </w:r>
      <w:r>
        <w:rPr>
          <w:rFonts w:hint="eastAsia"/>
        </w:rPr>
        <w:t>、小四、</w:t>
      </w:r>
      <w:r w:rsidRPr="007E146F">
        <w:t>两端对齐、首行</w:t>
      </w:r>
      <w:proofErr w:type="gramStart"/>
      <w:r>
        <w:rPr>
          <w:rFonts w:hint="eastAsia"/>
        </w:rPr>
        <w:t>不</w:t>
      </w:r>
      <w:proofErr w:type="gramEnd"/>
      <w:r w:rsidRPr="007E146F">
        <w:t>缩进</w:t>
      </w:r>
      <w:r>
        <w:rPr>
          <w:rFonts w:hint="eastAsia"/>
        </w:rPr>
        <w:t>，</w:t>
      </w:r>
      <w:r w:rsidRPr="007E146F">
        <w:t>行距为固定值</w:t>
      </w:r>
      <w:r>
        <w:t>20</w:t>
      </w:r>
      <w:r w:rsidRPr="007E146F">
        <w:t>磅，段落间距</w:t>
      </w:r>
      <w:proofErr w:type="gramStart"/>
      <w:r w:rsidR="00E133C2" w:rsidRPr="003A708A">
        <w:rPr>
          <w:rFonts w:hint="eastAsia"/>
        </w:rPr>
        <w:t>为段前</w:t>
      </w:r>
      <w:r w:rsidR="00E133C2">
        <w:rPr>
          <w:rFonts w:hint="eastAsia"/>
        </w:rPr>
        <w:t>0</w:t>
      </w:r>
      <w:r w:rsidR="00E133C2">
        <w:rPr>
          <w:rFonts w:hint="eastAsia"/>
        </w:rPr>
        <w:t>磅</w:t>
      </w:r>
      <w:proofErr w:type="gramEnd"/>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rsidR="00FB6264" w:rsidRPr="000C07A4" w:rsidRDefault="00FB6264" w:rsidP="00FF0169">
      <w:pPr>
        <w:ind w:firstLineChars="0" w:firstLine="0"/>
        <w:rPr>
          <w:b/>
          <w:sz w:val="21"/>
        </w:rPr>
      </w:pPr>
    </w:p>
    <w:p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rsidR="00FB6264" w:rsidRDefault="00FB6264" w:rsidP="000923C4">
      <w:pPr>
        <w:ind w:firstLineChars="0" w:firstLine="0"/>
        <w:rPr>
          <w:szCs w:val="24"/>
        </w:rPr>
      </w:pPr>
    </w:p>
    <w:p w:rsidR="00FB6264" w:rsidRDefault="00FB6264"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362120" w:rsidRDefault="00362120" w:rsidP="000923C4">
      <w:pPr>
        <w:ind w:firstLineChars="0" w:firstLine="0"/>
        <w:rPr>
          <w:szCs w:val="24"/>
        </w:rPr>
      </w:pPr>
    </w:p>
    <w:p w:rsidR="00362120" w:rsidRDefault="00362120"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7" w:name="_Toc156054418"/>
      <w:bookmarkStart w:id="48" w:name="_Toc156059699"/>
      <w:bookmarkStart w:id="49" w:name="_Toc156290949"/>
      <w:bookmarkStart w:id="50" w:name="_Toc156291004"/>
      <w:bookmarkStart w:id="51" w:name="_Toc156291139"/>
      <w:bookmarkStart w:id="52" w:name="_Toc156291991"/>
      <w:bookmarkStart w:id="53" w:name="_Toc156292242"/>
      <w:bookmarkStart w:id="54" w:name="_Toc156292342"/>
      <w:bookmarkStart w:id="55" w:name="_Toc156292613"/>
      <w:bookmarkStart w:id="56" w:name="_Toc156316883"/>
      <w:bookmarkStart w:id="57" w:name="_Toc160891963"/>
      <w:bookmarkStart w:id="58" w:name="_Toc163533793"/>
      <w:bookmarkStart w:id="59" w:name="_Toc163534518"/>
      <w:bookmarkStart w:id="60" w:name="_Toc163534799"/>
      <w:bookmarkStart w:id="61" w:name="_Toc163534839"/>
      <w:bookmarkStart w:id="62" w:name="_Toc163979242"/>
      <w:bookmarkStart w:id="63" w:name="_Toc175668069"/>
      <w:bookmarkStart w:id="64" w:name="_Toc176534949"/>
      <w:bookmarkStart w:id="65" w:name="_Toc176754253"/>
      <w:bookmarkStart w:id="66" w:name="_Toc176754563"/>
      <w:bookmarkStart w:id="67" w:name="_Toc176754848"/>
      <w:bookmarkStart w:id="68" w:name="_Toc176754955"/>
      <w:bookmarkStart w:id="69" w:name="_Toc176755015"/>
      <w:bookmarkStart w:id="70" w:name="_Toc176755152"/>
      <w:bookmarkStart w:id="71" w:name="_Toc176755199"/>
      <w:bookmarkStart w:id="72" w:name="_Toc176946084"/>
      <w:bookmarkStart w:id="73" w:name="_Toc176946404"/>
      <w:bookmarkStart w:id="74" w:name="_Toc177998623"/>
      <w:bookmarkStart w:id="75" w:name="_Toc177998743"/>
      <w:bookmarkStart w:id="76" w:name="_Toc178419013"/>
      <w:bookmarkStart w:id="77" w:name="_Toc178958405"/>
      <w:bookmarkStart w:id="78" w:name="_Toc179176261"/>
      <w:bookmarkStart w:id="79" w:name="_Toc247598413"/>
      <w:bookmarkStart w:id="80" w:name="_Toc247623565"/>
      <w:bookmarkStart w:id="81" w:name="_Toc248548345"/>
      <w:bookmarkStart w:id="82" w:name="_Toc322350693"/>
      <w:bookmarkStart w:id="83" w:name="_Toc322350905"/>
    </w:p>
    <w:p w:rsidR="002809AC" w:rsidRPr="001930C0" w:rsidRDefault="00FF0169" w:rsidP="00085C0D">
      <w:pPr>
        <w:pStyle w:val="-1"/>
      </w:pPr>
      <w:bookmarkStart w:id="84" w:name="_Toc413704333"/>
      <w:r w:rsidRPr="001930C0">
        <w:lastRenderedPageBreak/>
        <w:t>ABSTRACT</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2944D4" w:rsidRDefault="002944D4" w:rsidP="002944D4">
      <w:pPr>
        <w:pStyle w:val="ab"/>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rsidR="002944D4" w:rsidRDefault="002944D4" w:rsidP="002944D4">
      <w:pPr>
        <w:pStyle w:val="ab"/>
        <w:ind w:firstLineChars="0" w:firstLine="0"/>
      </w:pPr>
    </w:p>
    <w:p w:rsidR="002944D4" w:rsidRDefault="002944D4" w:rsidP="002944D4">
      <w:pPr>
        <w:pStyle w:val="ab"/>
        <w:ind w:firstLineChars="0" w:firstLine="0"/>
      </w:pPr>
      <w:r>
        <w:t>The format of the Chinese Abstract is what follows: Song Ti, Small 4, justified, 2 characters indented in the first line, line spacing at a fixed value of 20 pounds, and paragraph spacing section at 0 pound.</w:t>
      </w:r>
    </w:p>
    <w:p w:rsidR="002944D4" w:rsidRDefault="002944D4" w:rsidP="002944D4">
      <w:pPr>
        <w:pStyle w:val="ab"/>
        <w:ind w:firstLineChars="0" w:firstLine="0"/>
      </w:pPr>
    </w:p>
    <w:p w:rsidR="00086E4B" w:rsidRDefault="002944D4" w:rsidP="002944D4">
      <w:pPr>
        <w:pStyle w:val="ab"/>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rsidR="002944D4" w:rsidRDefault="002944D4" w:rsidP="002944D4">
      <w:pPr>
        <w:pStyle w:val="ab"/>
        <w:ind w:firstLineChars="0" w:firstLine="0"/>
      </w:pPr>
    </w:p>
    <w:p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rsidR="00967CC1" w:rsidRDefault="00967CC1" w:rsidP="0070730B">
      <w:pPr>
        <w:ind w:firstLineChars="0" w:firstLine="0"/>
        <w:rPr>
          <w:szCs w:val="24"/>
        </w:rPr>
      </w:pPr>
    </w:p>
    <w:p w:rsidR="00D331C0" w:rsidRDefault="00D331C0"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Pr="007654EE" w:rsidRDefault="007654EE" w:rsidP="0070730B">
      <w:pPr>
        <w:ind w:firstLineChars="0" w:firstLine="0"/>
        <w:rPr>
          <w:szCs w:val="24"/>
        </w:rPr>
      </w:pPr>
    </w:p>
    <w:p w:rsidR="00E2499E" w:rsidRPr="007654EE" w:rsidRDefault="00E2499E" w:rsidP="0070730B">
      <w:pPr>
        <w:ind w:firstLineChars="0" w:firstLine="0"/>
        <w:rPr>
          <w:szCs w:val="24"/>
        </w:rPr>
      </w:pPr>
    </w:p>
    <w:p w:rsidR="00E2499E" w:rsidRDefault="00E2499E" w:rsidP="0070730B">
      <w:pPr>
        <w:ind w:firstLineChars="0" w:firstLine="0"/>
        <w:rPr>
          <w:szCs w:val="24"/>
        </w:rPr>
      </w:pPr>
    </w:p>
    <w:p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5" w:name="_Toc175668071"/>
      <w:bookmarkStart w:id="86" w:name="_Toc176534951"/>
      <w:bookmarkStart w:id="87" w:name="_Toc176754255"/>
      <w:bookmarkStart w:id="88" w:name="_Toc176754565"/>
      <w:bookmarkStart w:id="89" w:name="_Toc176754850"/>
      <w:bookmarkStart w:id="90" w:name="_Toc176754957"/>
    </w:p>
    <w:p w:rsidR="00ED688C" w:rsidRPr="001930C0" w:rsidRDefault="004C2D48" w:rsidP="00085C0D">
      <w:pPr>
        <w:pStyle w:val="-1"/>
      </w:pPr>
      <w:bookmarkStart w:id="91" w:name="_Toc413704334"/>
      <w:r w:rsidRPr="001930C0">
        <w:rPr>
          <w:rFonts w:hint="eastAsia"/>
        </w:rPr>
        <w:lastRenderedPageBreak/>
        <w:t>插图</w:t>
      </w:r>
      <w:r w:rsidR="00ED688C" w:rsidRPr="001930C0">
        <w:rPr>
          <w:rFonts w:hint="eastAsia"/>
        </w:rPr>
        <w:t>索引</w:t>
      </w:r>
      <w:bookmarkEnd w:id="91"/>
    </w:p>
    <w:p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rsidR="00D331C0" w:rsidRDefault="00D331C0" w:rsidP="0023015C">
      <w:pPr>
        <w:pStyle w:val="CONTENTS"/>
        <w:rPr>
          <w:szCs w:val="24"/>
        </w:rPr>
      </w:pPr>
    </w:p>
    <w:p w:rsidR="000923C4" w:rsidRDefault="000923C4" w:rsidP="0023015C">
      <w:pPr>
        <w:pStyle w:val="CONTENTS"/>
        <w:rPr>
          <w:szCs w:val="24"/>
        </w:rPr>
      </w:pPr>
    </w:p>
    <w:bookmarkEnd w:id="85"/>
    <w:bookmarkEnd w:id="86"/>
    <w:bookmarkEnd w:id="87"/>
    <w:bookmarkEnd w:id="88"/>
    <w:bookmarkEnd w:id="89"/>
    <w:bookmarkEnd w:id="90"/>
    <w:p w:rsidR="00D97F6D" w:rsidRDefault="00D97F6D"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A34EED" w:rsidP="00085C0D">
      <w:pPr>
        <w:pStyle w:val="-1"/>
      </w:pPr>
      <w:bookmarkStart w:id="92" w:name="_Toc413704335"/>
      <w:r w:rsidRPr="001930C0">
        <w:rPr>
          <w:rFonts w:hint="eastAsia"/>
        </w:rPr>
        <w:lastRenderedPageBreak/>
        <w:t>表格索引</w:t>
      </w:r>
      <w:bookmarkEnd w:id="92"/>
    </w:p>
    <w:p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rsidR="00967CC1" w:rsidRDefault="00967CC1" w:rsidP="00967CC1">
      <w:pPr>
        <w:pStyle w:val="CONTENTS"/>
        <w:rPr>
          <w:sz w:val="21"/>
        </w:rPr>
      </w:pPr>
    </w:p>
    <w:p w:rsidR="00D97F6D" w:rsidRDefault="00D97F6D" w:rsidP="00D97F6D">
      <w:pPr>
        <w:ind w:firstLineChars="0" w:firstLine="0"/>
      </w:pPr>
    </w:p>
    <w:p w:rsidR="00D97F6D" w:rsidRDefault="00D97F6D"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7276B" w:rsidRDefault="0047276B" w:rsidP="00D97F6D">
      <w:pPr>
        <w:ind w:firstLineChars="0" w:firstLine="0"/>
      </w:pPr>
    </w:p>
    <w:p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FF0169" w:rsidP="00085C0D">
      <w:pPr>
        <w:pStyle w:val="-1"/>
      </w:pPr>
      <w:bookmarkStart w:id="93" w:name="_Toc413704336"/>
      <w:r w:rsidRPr="001930C0">
        <w:rPr>
          <w:rFonts w:hint="eastAsia"/>
        </w:rPr>
        <w:lastRenderedPageBreak/>
        <w:t>符号</w:t>
      </w:r>
      <w:r w:rsidR="001D2045" w:rsidRPr="001930C0">
        <w:rPr>
          <w:rFonts w:hint="eastAsia"/>
        </w:rPr>
        <w:t>对照</w:t>
      </w:r>
      <w:r w:rsidRPr="001930C0">
        <w:rPr>
          <w:rFonts w:hint="eastAsia"/>
        </w:rPr>
        <w:t>表</w:t>
      </w:r>
      <w:bookmarkEnd w:id="93"/>
    </w:p>
    <w:p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B55477" w:rsidRDefault="00B55477" w:rsidP="00967CC1">
      <w:pPr>
        <w:ind w:firstLineChars="0" w:firstLine="0"/>
        <w:rPr>
          <w:szCs w:val="24"/>
        </w:rPr>
      </w:pPr>
    </w:p>
    <w:p w:rsidR="00D97F6D" w:rsidRDefault="00D97F6D" w:rsidP="00967CC1">
      <w:pPr>
        <w:ind w:firstLineChars="0" w:firstLine="0"/>
        <w:rPr>
          <w:szCs w:val="24"/>
        </w:rPr>
      </w:pPr>
    </w:p>
    <w:p w:rsidR="00D97F6D" w:rsidRDefault="00D97F6D" w:rsidP="00967CC1">
      <w:pPr>
        <w:ind w:firstLineChars="0" w:firstLine="0"/>
        <w:rPr>
          <w:szCs w:val="24"/>
        </w:rPr>
      </w:pPr>
    </w:p>
    <w:p w:rsidR="000923C4" w:rsidRDefault="000923C4"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D700DD" w:rsidP="00085C0D">
      <w:pPr>
        <w:pStyle w:val="-1"/>
      </w:pPr>
      <w:bookmarkStart w:id="94" w:name="_Toc413704337"/>
      <w:r w:rsidRPr="001930C0">
        <w:rPr>
          <w:rFonts w:hint="eastAsia"/>
        </w:rPr>
        <w:lastRenderedPageBreak/>
        <w:t>缩略语对照表</w:t>
      </w:r>
      <w:bookmarkEnd w:id="94"/>
    </w:p>
    <w:p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97F6D" w:rsidRDefault="00D97F6D" w:rsidP="00D97F6D">
      <w:pPr>
        <w:ind w:firstLineChars="83" w:firstLine="199"/>
        <w:rPr>
          <w:szCs w:val="24"/>
        </w:rPr>
      </w:pPr>
    </w:p>
    <w:p w:rsidR="00D97F6D" w:rsidRDefault="00D97F6D" w:rsidP="00D97F6D">
      <w:pPr>
        <w:ind w:firstLineChars="83" w:firstLine="199"/>
        <w:rPr>
          <w:szCs w:val="24"/>
        </w:rPr>
      </w:pPr>
    </w:p>
    <w:p w:rsidR="000923C4" w:rsidRDefault="000923C4"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7276B" w:rsidRDefault="0047276B" w:rsidP="00BF131E">
      <w:pPr>
        <w:ind w:firstLineChars="83" w:firstLine="199"/>
        <w:rPr>
          <w:szCs w:val="24"/>
        </w:rPr>
      </w:pPr>
    </w:p>
    <w:p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D52271" w:rsidRDefault="0023015C" w:rsidP="00BF131E">
      <w:pPr>
        <w:pStyle w:val="a7"/>
      </w:pPr>
      <w:r w:rsidRPr="001930C0">
        <w:lastRenderedPageBreak/>
        <w:t>目录</w:t>
      </w:r>
      <w:r w:rsidR="00D240A9" w:rsidRPr="00D240A9">
        <w:fldChar w:fldCharType="begin"/>
      </w:r>
      <w:r w:rsidR="006D5E50">
        <w:instrText xml:space="preserve"> TOC \o "1-3" \h \z \u </w:instrText>
      </w:r>
      <w:r w:rsidR="00D240A9" w:rsidRPr="00D240A9">
        <w:fldChar w:fldCharType="separate"/>
      </w:r>
    </w:p>
    <w:p w:rsidR="00D52271" w:rsidRDefault="00D240A9">
      <w:pPr>
        <w:pStyle w:val="1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6"/>
            <w:rFonts w:hint="eastAsia"/>
          </w:rPr>
          <w:t>摘要</w:t>
        </w:r>
        <w:r w:rsidR="00D52271">
          <w:rPr>
            <w:webHidden/>
          </w:rPr>
          <w:tab/>
        </w:r>
        <w:r>
          <w:rPr>
            <w:webHidden/>
          </w:rPr>
          <w:fldChar w:fldCharType="begin"/>
        </w:r>
        <w:r w:rsidR="00D52271">
          <w:rPr>
            <w:webHidden/>
          </w:rPr>
          <w:instrText xml:space="preserve"> PAGEREF _Toc413704332 \h </w:instrText>
        </w:r>
        <w:r>
          <w:rPr>
            <w:webHidden/>
          </w:rPr>
        </w:r>
        <w:r>
          <w:rPr>
            <w:webHidden/>
          </w:rPr>
          <w:fldChar w:fldCharType="separate"/>
        </w:r>
        <w:r w:rsidR="00466A65">
          <w:rPr>
            <w:webHidden/>
          </w:rPr>
          <w:t>I</w:t>
        </w:r>
        <w:r>
          <w:rPr>
            <w:webHidden/>
          </w:rPr>
          <w:fldChar w:fldCharType="end"/>
        </w:r>
      </w:hyperlink>
    </w:p>
    <w:p w:rsidR="00D52271" w:rsidRDefault="00D240A9">
      <w:pPr>
        <w:pStyle w:val="1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6"/>
          </w:rPr>
          <w:t>ABSTRACT</w:t>
        </w:r>
        <w:r w:rsidR="00D52271">
          <w:rPr>
            <w:webHidden/>
          </w:rPr>
          <w:tab/>
        </w:r>
        <w:r>
          <w:rPr>
            <w:webHidden/>
          </w:rPr>
          <w:fldChar w:fldCharType="begin"/>
        </w:r>
        <w:r w:rsidR="00D52271">
          <w:rPr>
            <w:webHidden/>
          </w:rPr>
          <w:instrText xml:space="preserve"> PAGEREF _Toc413704333 \h </w:instrText>
        </w:r>
        <w:r>
          <w:rPr>
            <w:webHidden/>
          </w:rPr>
        </w:r>
        <w:r>
          <w:rPr>
            <w:webHidden/>
          </w:rPr>
          <w:fldChar w:fldCharType="separate"/>
        </w:r>
        <w:r w:rsidR="00466A65">
          <w:rPr>
            <w:webHidden/>
          </w:rPr>
          <w:t>III</w:t>
        </w:r>
        <w:r>
          <w:rPr>
            <w:webHidden/>
          </w:rPr>
          <w:fldChar w:fldCharType="end"/>
        </w:r>
      </w:hyperlink>
    </w:p>
    <w:p w:rsidR="00D52271" w:rsidRDefault="00D240A9">
      <w:pPr>
        <w:pStyle w:val="1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6"/>
            <w:rFonts w:hint="eastAsia"/>
          </w:rPr>
          <w:t>插图索引</w:t>
        </w:r>
        <w:r w:rsidR="00D52271">
          <w:rPr>
            <w:webHidden/>
          </w:rPr>
          <w:tab/>
        </w:r>
        <w:r>
          <w:rPr>
            <w:webHidden/>
          </w:rPr>
          <w:fldChar w:fldCharType="begin"/>
        </w:r>
        <w:r w:rsidR="00D52271">
          <w:rPr>
            <w:webHidden/>
          </w:rPr>
          <w:instrText xml:space="preserve"> PAGEREF _Toc413704334 \h </w:instrText>
        </w:r>
        <w:r>
          <w:rPr>
            <w:webHidden/>
          </w:rPr>
        </w:r>
        <w:r>
          <w:rPr>
            <w:webHidden/>
          </w:rPr>
          <w:fldChar w:fldCharType="separate"/>
        </w:r>
        <w:r w:rsidR="00466A65">
          <w:rPr>
            <w:webHidden/>
          </w:rPr>
          <w:t>V</w:t>
        </w:r>
        <w:r>
          <w:rPr>
            <w:webHidden/>
          </w:rPr>
          <w:fldChar w:fldCharType="end"/>
        </w:r>
      </w:hyperlink>
    </w:p>
    <w:p w:rsidR="00D52271" w:rsidRDefault="00D240A9">
      <w:pPr>
        <w:pStyle w:val="1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6"/>
            <w:rFonts w:hint="eastAsia"/>
          </w:rPr>
          <w:t>表格索引</w:t>
        </w:r>
        <w:r w:rsidR="00D52271">
          <w:rPr>
            <w:webHidden/>
          </w:rPr>
          <w:tab/>
        </w:r>
        <w:r>
          <w:rPr>
            <w:webHidden/>
          </w:rPr>
          <w:fldChar w:fldCharType="begin"/>
        </w:r>
        <w:r w:rsidR="00D52271">
          <w:rPr>
            <w:webHidden/>
          </w:rPr>
          <w:instrText xml:space="preserve"> PAGEREF _Toc413704335 \h </w:instrText>
        </w:r>
        <w:r>
          <w:rPr>
            <w:webHidden/>
          </w:rPr>
        </w:r>
        <w:r>
          <w:rPr>
            <w:webHidden/>
          </w:rPr>
          <w:fldChar w:fldCharType="separate"/>
        </w:r>
        <w:r w:rsidR="00466A65">
          <w:rPr>
            <w:webHidden/>
          </w:rPr>
          <w:t>VII</w:t>
        </w:r>
        <w:r>
          <w:rPr>
            <w:webHidden/>
          </w:rPr>
          <w:fldChar w:fldCharType="end"/>
        </w:r>
      </w:hyperlink>
    </w:p>
    <w:p w:rsidR="00D52271" w:rsidRDefault="00D240A9">
      <w:pPr>
        <w:pStyle w:val="1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6"/>
            <w:rFonts w:hint="eastAsia"/>
          </w:rPr>
          <w:t>符号对照表</w:t>
        </w:r>
        <w:r w:rsidR="00D52271">
          <w:rPr>
            <w:webHidden/>
          </w:rPr>
          <w:tab/>
        </w:r>
        <w:r>
          <w:rPr>
            <w:webHidden/>
          </w:rPr>
          <w:fldChar w:fldCharType="begin"/>
        </w:r>
        <w:r w:rsidR="00D52271">
          <w:rPr>
            <w:webHidden/>
          </w:rPr>
          <w:instrText xml:space="preserve"> PAGEREF _Toc413704336 \h </w:instrText>
        </w:r>
        <w:r>
          <w:rPr>
            <w:webHidden/>
          </w:rPr>
        </w:r>
        <w:r>
          <w:rPr>
            <w:webHidden/>
          </w:rPr>
          <w:fldChar w:fldCharType="separate"/>
        </w:r>
        <w:r w:rsidR="00466A65">
          <w:rPr>
            <w:webHidden/>
          </w:rPr>
          <w:t>IX</w:t>
        </w:r>
        <w:r>
          <w:rPr>
            <w:webHidden/>
          </w:rPr>
          <w:fldChar w:fldCharType="end"/>
        </w:r>
      </w:hyperlink>
    </w:p>
    <w:p w:rsidR="00D52271" w:rsidRDefault="00D240A9">
      <w:pPr>
        <w:pStyle w:val="1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6"/>
            <w:rFonts w:hint="eastAsia"/>
          </w:rPr>
          <w:t>缩略语对照表</w:t>
        </w:r>
        <w:r w:rsidR="00D52271">
          <w:rPr>
            <w:webHidden/>
          </w:rPr>
          <w:tab/>
        </w:r>
        <w:r>
          <w:rPr>
            <w:webHidden/>
          </w:rPr>
          <w:fldChar w:fldCharType="begin"/>
        </w:r>
        <w:r w:rsidR="00D52271">
          <w:rPr>
            <w:webHidden/>
          </w:rPr>
          <w:instrText xml:space="preserve"> PAGEREF _Toc413704337 \h </w:instrText>
        </w:r>
        <w:r>
          <w:rPr>
            <w:webHidden/>
          </w:rPr>
        </w:r>
        <w:r>
          <w:rPr>
            <w:webHidden/>
          </w:rPr>
          <w:fldChar w:fldCharType="separate"/>
        </w:r>
        <w:r w:rsidR="00466A65">
          <w:rPr>
            <w:webHidden/>
          </w:rPr>
          <w:t>XI</w:t>
        </w:r>
        <w:r>
          <w:rPr>
            <w:webHidden/>
          </w:rPr>
          <w:fldChar w:fldCharType="end"/>
        </w:r>
      </w:hyperlink>
    </w:p>
    <w:p w:rsidR="00D52271" w:rsidRDefault="00D240A9">
      <w:pPr>
        <w:pStyle w:val="1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6"/>
            <w:rFonts w:hint="eastAsia"/>
          </w:rPr>
          <w:t>第一章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研究生学位论文撰写的总体要求</w:t>
        </w:r>
        <w:r w:rsidR="00D52271">
          <w:rPr>
            <w:webHidden/>
          </w:rPr>
          <w:tab/>
        </w:r>
        <w:r>
          <w:rPr>
            <w:webHidden/>
          </w:rPr>
          <w:fldChar w:fldCharType="begin"/>
        </w:r>
        <w:r w:rsidR="00D52271">
          <w:rPr>
            <w:webHidden/>
          </w:rPr>
          <w:instrText xml:space="preserve"> PAGEREF _Toc413704338 \h </w:instrText>
        </w:r>
        <w:r>
          <w:rPr>
            <w:webHidden/>
          </w:rPr>
        </w:r>
        <w:r>
          <w:rPr>
            <w:webHidden/>
          </w:rPr>
          <w:fldChar w:fldCharType="separate"/>
        </w:r>
        <w:r w:rsidR="00466A65">
          <w:rPr>
            <w:webHidden/>
          </w:rPr>
          <w:t>1</w:t>
        </w:r>
        <w:r>
          <w:rPr>
            <w:webHidden/>
          </w:rPr>
          <w:fldChar w:fldCharType="end"/>
        </w:r>
      </w:hyperlink>
    </w:p>
    <w:p w:rsidR="00D52271" w:rsidRDefault="00D240A9">
      <w:pPr>
        <w:pStyle w:val="1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6"/>
            <w:rFonts w:hint="eastAsia"/>
          </w:rPr>
          <w:t>第二章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研究生学位论文撰写的内容要求</w:t>
        </w:r>
        <w:r w:rsidR="00D52271">
          <w:rPr>
            <w:webHidden/>
          </w:rPr>
          <w:tab/>
        </w:r>
        <w:r>
          <w:rPr>
            <w:webHidden/>
          </w:rPr>
          <w:fldChar w:fldCharType="begin"/>
        </w:r>
        <w:r w:rsidR="00D52271">
          <w:rPr>
            <w:webHidden/>
          </w:rPr>
          <w:instrText xml:space="preserve"> PAGEREF _Toc413704339 \h </w:instrText>
        </w:r>
        <w:r>
          <w:rPr>
            <w:webHidden/>
          </w:rPr>
        </w:r>
        <w:r>
          <w:rPr>
            <w:webHidden/>
          </w:rPr>
          <w:fldChar w:fldCharType="separate"/>
        </w:r>
        <w:r w:rsidR="00466A65">
          <w:rPr>
            <w:webHidden/>
          </w:rPr>
          <w:t>3</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6"/>
            <w:rFonts w:eastAsia="黑体"/>
          </w:rPr>
          <w:t>2.1</w:t>
        </w:r>
        <w:r w:rsidR="00D52271">
          <w:rPr>
            <w:rFonts w:asciiTheme="minorHAnsi" w:eastAsiaTheme="minorEastAsia" w:hAnsiTheme="minorHAnsi" w:cstheme="minorBidi"/>
            <w:sz w:val="21"/>
            <w:szCs w:val="22"/>
          </w:rPr>
          <w:tab/>
        </w:r>
        <w:r w:rsidR="00D52271" w:rsidRPr="001350D9">
          <w:rPr>
            <w:rStyle w:val="a6"/>
            <w:rFonts w:hint="eastAsia"/>
          </w:rPr>
          <w:t>封面</w:t>
        </w:r>
        <w:r w:rsidR="00D52271">
          <w:rPr>
            <w:webHidden/>
          </w:rPr>
          <w:tab/>
        </w:r>
        <w:r>
          <w:rPr>
            <w:webHidden/>
          </w:rPr>
          <w:fldChar w:fldCharType="begin"/>
        </w:r>
        <w:r w:rsidR="00D52271">
          <w:rPr>
            <w:webHidden/>
          </w:rPr>
          <w:instrText xml:space="preserve"> PAGEREF _Toc413704340 \h </w:instrText>
        </w:r>
        <w:r>
          <w:rPr>
            <w:webHidden/>
          </w:rPr>
        </w:r>
        <w:r>
          <w:rPr>
            <w:webHidden/>
          </w:rPr>
          <w:fldChar w:fldCharType="separate"/>
        </w:r>
        <w:r w:rsidR="00466A65">
          <w:rPr>
            <w:webHidden/>
          </w:rPr>
          <w:t>3</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6"/>
            <w:rFonts w:eastAsia="黑体"/>
          </w:rPr>
          <w:t>2.2</w:t>
        </w:r>
        <w:r w:rsidR="00D52271">
          <w:rPr>
            <w:rFonts w:asciiTheme="minorHAnsi" w:eastAsiaTheme="minorEastAsia" w:hAnsiTheme="minorHAnsi" w:cstheme="minorBidi"/>
            <w:sz w:val="21"/>
            <w:szCs w:val="22"/>
          </w:rPr>
          <w:tab/>
        </w:r>
        <w:r w:rsidR="00D52271" w:rsidRPr="001350D9">
          <w:rPr>
            <w:rStyle w:val="a6"/>
            <w:rFonts w:hint="eastAsia"/>
          </w:rPr>
          <w:t>题名页</w:t>
        </w:r>
        <w:r w:rsidR="00D52271">
          <w:rPr>
            <w:webHidden/>
          </w:rPr>
          <w:tab/>
        </w:r>
        <w:r>
          <w:rPr>
            <w:webHidden/>
          </w:rPr>
          <w:fldChar w:fldCharType="begin"/>
        </w:r>
        <w:r w:rsidR="00D52271">
          <w:rPr>
            <w:webHidden/>
          </w:rPr>
          <w:instrText xml:space="preserve"> PAGEREF _Toc413704341 \h </w:instrText>
        </w:r>
        <w:r>
          <w:rPr>
            <w:webHidden/>
          </w:rPr>
        </w:r>
        <w:r>
          <w:rPr>
            <w:webHidden/>
          </w:rPr>
          <w:fldChar w:fldCharType="separate"/>
        </w:r>
        <w:r w:rsidR="00466A65">
          <w:rPr>
            <w:webHidden/>
          </w:rPr>
          <w:t>3</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6"/>
            <w:rFonts w:eastAsia="黑体"/>
          </w:rPr>
          <w:t>2.3</w:t>
        </w:r>
        <w:r w:rsidR="00D52271">
          <w:rPr>
            <w:rFonts w:asciiTheme="minorHAnsi" w:eastAsiaTheme="minorEastAsia" w:hAnsiTheme="minorHAnsi" w:cstheme="minorBidi"/>
            <w:sz w:val="21"/>
            <w:szCs w:val="22"/>
          </w:rPr>
          <w:tab/>
        </w:r>
        <w:r w:rsidR="00D52271" w:rsidRPr="001350D9">
          <w:rPr>
            <w:rStyle w:val="a6"/>
            <w:rFonts w:hint="eastAsia"/>
          </w:rPr>
          <w:t>声明</w:t>
        </w:r>
        <w:r w:rsidR="00D52271">
          <w:rPr>
            <w:webHidden/>
          </w:rPr>
          <w:tab/>
        </w:r>
        <w:r>
          <w:rPr>
            <w:webHidden/>
          </w:rPr>
          <w:fldChar w:fldCharType="begin"/>
        </w:r>
        <w:r w:rsidR="00D52271">
          <w:rPr>
            <w:webHidden/>
          </w:rPr>
          <w:instrText xml:space="preserve"> PAGEREF _Toc413704342 \h </w:instrText>
        </w:r>
        <w:r>
          <w:rPr>
            <w:webHidden/>
          </w:rPr>
        </w:r>
        <w:r>
          <w:rPr>
            <w:webHidden/>
          </w:rPr>
          <w:fldChar w:fldCharType="separate"/>
        </w:r>
        <w:r w:rsidR="00466A65">
          <w:rPr>
            <w:webHidden/>
          </w:rPr>
          <w:t>5</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6"/>
            <w:rFonts w:eastAsia="黑体"/>
          </w:rPr>
          <w:t>2.4</w:t>
        </w:r>
        <w:r w:rsidR="00D52271">
          <w:rPr>
            <w:rFonts w:asciiTheme="minorHAnsi" w:eastAsiaTheme="minorEastAsia" w:hAnsiTheme="minorHAnsi" w:cstheme="minorBidi"/>
            <w:sz w:val="21"/>
            <w:szCs w:val="22"/>
          </w:rPr>
          <w:tab/>
        </w:r>
        <w:r w:rsidR="00D52271" w:rsidRPr="001350D9">
          <w:rPr>
            <w:rStyle w:val="a6"/>
            <w:rFonts w:hint="eastAsia"/>
          </w:rPr>
          <w:t>摘要</w:t>
        </w:r>
        <w:r w:rsidR="00D52271">
          <w:rPr>
            <w:webHidden/>
          </w:rPr>
          <w:tab/>
        </w:r>
        <w:r>
          <w:rPr>
            <w:webHidden/>
          </w:rPr>
          <w:fldChar w:fldCharType="begin"/>
        </w:r>
        <w:r w:rsidR="00D52271">
          <w:rPr>
            <w:webHidden/>
          </w:rPr>
          <w:instrText xml:space="preserve"> PAGEREF _Toc413704343 \h </w:instrText>
        </w:r>
        <w:r>
          <w:rPr>
            <w:webHidden/>
          </w:rPr>
        </w:r>
        <w:r>
          <w:rPr>
            <w:webHidden/>
          </w:rPr>
          <w:fldChar w:fldCharType="separate"/>
        </w:r>
        <w:r w:rsidR="00466A65">
          <w:rPr>
            <w:webHidden/>
          </w:rPr>
          <w:t>5</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6"/>
            <w:rFonts w:eastAsia="黑体"/>
          </w:rPr>
          <w:t>2.5</w:t>
        </w:r>
        <w:r w:rsidR="00D52271">
          <w:rPr>
            <w:rFonts w:asciiTheme="minorHAnsi" w:eastAsiaTheme="minorEastAsia" w:hAnsiTheme="minorHAnsi" w:cstheme="minorBidi"/>
            <w:sz w:val="21"/>
            <w:szCs w:val="22"/>
          </w:rPr>
          <w:tab/>
        </w:r>
        <w:r w:rsidR="00D52271" w:rsidRPr="001350D9">
          <w:rPr>
            <w:rStyle w:val="a6"/>
            <w:rFonts w:hint="eastAsia"/>
          </w:rPr>
          <w:t>插图索引</w:t>
        </w:r>
        <w:r w:rsidR="00D52271">
          <w:rPr>
            <w:webHidden/>
          </w:rPr>
          <w:tab/>
        </w:r>
        <w:r>
          <w:rPr>
            <w:webHidden/>
          </w:rPr>
          <w:fldChar w:fldCharType="begin"/>
        </w:r>
        <w:r w:rsidR="00D52271">
          <w:rPr>
            <w:webHidden/>
          </w:rPr>
          <w:instrText xml:space="preserve"> PAGEREF _Toc413704344 \h </w:instrText>
        </w:r>
        <w:r>
          <w:rPr>
            <w:webHidden/>
          </w:rPr>
        </w:r>
        <w:r>
          <w:rPr>
            <w:webHidden/>
          </w:rPr>
          <w:fldChar w:fldCharType="separate"/>
        </w:r>
        <w:r w:rsidR="00466A65">
          <w:rPr>
            <w:webHidden/>
          </w:rPr>
          <w:t>5</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6"/>
            <w:rFonts w:eastAsia="黑体"/>
          </w:rPr>
          <w:t>2.6</w:t>
        </w:r>
        <w:r w:rsidR="00D52271">
          <w:rPr>
            <w:rFonts w:asciiTheme="minorHAnsi" w:eastAsiaTheme="minorEastAsia" w:hAnsiTheme="minorHAnsi" w:cstheme="minorBidi"/>
            <w:sz w:val="21"/>
            <w:szCs w:val="22"/>
          </w:rPr>
          <w:tab/>
        </w:r>
        <w:r w:rsidR="00D52271" w:rsidRPr="001350D9">
          <w:rPr>
            <w:rStyle w:val="a6"/>
            <w:rFonts w:hint="eastAsia"/>
          </w:rPr>
          <w:t>表格索引</w:t>
        </w:r>
        <w:r w:rsidR="00D52271">
          <w:rPr>
            <w:webHidden/>
          </w:rPr>
          <w:tab/>
        </w:r>
        <w:r>
          <w:rPr>
            <w:webHidden/>
          </w:rPr>
          <w:fldChar w:fldCharType="begin"/>
        </w:r>
        <w:r w:rsidR="00D52271">
          <w:rPr>
            <w:webHidden/>
          </w:rPr>
          <w:instrText xml:space="preserve"> PAGEREF _Toc413704345 \h </w:instrText>
        </w:r>
        <w:r>
          <w:rPr>
            <w:webHidden/>
          </w:rPr>
        </w:r>
        <w:r>
          <w:rPr>
            <w:webHidden/>
          </w:rPr>
          <w:fldChar w:fldCharType="separate"/>
        </w:r>
        <w:r w:rsidR="00466A65">
          <w:rPr>
            <w:webHidden/>
          </w:rPr>
          <w:t>6</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6"/>
            <w:rFonts w:eastAsia="黑体"/>
          </w:rPr>
          <w:t>2.7</w:t>
        </w:r>
        <w:r w:rsidR="00D52271">
          <w:rPr>
            <w:rFonts w:asciiTheme="minorHAnsi" w:eastAsiaTheme="minorEastAsia" w:hAnsiTheme="minorHAnsi" w:cstheme="minorBidi"/>
            <w:sz w:val="21"/>
            <w:szCs w:val="22"/>
          </w:rPr>
          <w:tab/>
        </w:r>
        <w:r w:rsidR="00D52271" w:rsidRPr="001350D9">
          <w:rPr>
            <w:rStyle w:val="a6"/>
            <w:rFonts w:hint="eastAsia"/>
          </w:rPr>
          <w:t>符号对照表</w:t>
        </w:r>
        <w:r w:rsidR="00D52271">
          <w:rPr>
            <w:webHidden/>
          </w:rPr>
          <w:tab/>
        </w:r>
        <w:r>
          <w:rPr>
            <w:webHidden/>
          </w:rPr>
          <w:fldChar w:fldCharType="begin"/>
        </w:r>
        <w:r w:rsidR="00D52271">
          <w:rPr>
            <w:webHidden/>
          </w:rPr>
          <w:instrText xml:space="preserve"> PAGEREF _Toc413704346 \h </w:instrText>
        </w:r>
        <w:r>
          <w:rPr>
            <w:webHidden/>
          </w:rPr>
        </w:r>
        <w:r>
          <w:rPr>
            <w:webHidden/>
          </w:rPr>
          <w:fldChar w:fldCharType="separate"/>
        </w:r>
        <w:r w:rsidR="00466A65">
          <w:rPr>
            <w:webHidden/>
          </w:rPr>
          <w:t>6</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6"/>
            <w:rFonts w:eastAsia="黑体"/>
          </w:rPr>
          <w:t>2.8</w:t>
        </w:r>
        <w:r w:rsidR="00D52271">
          <w:rPr>
            <w:rFonts w:asciiTheme="minorHAnsi" w:eastAsiaTheme="minorEastAsia" w:hAnsiTheme="minorHAnsi" w:cstheme="minorBidi"/>
            <w:sz w:val="21"/>
            <w:szCs w:val="22"/>
          </w:rPr>
          <w:tab/>
        </w:r>
        <w:r w:rsidR="00D52271" w:rsidRPr="001350D9">
          <w:rPr>
            <w:rStyle w:val="a6"/>
            <w:rFonts w:hint="eastAsia"/>
          </w:rPr>
          <w:t>缩略语对照表</w:t>
        </w:r>
        <w:r w:rsidR="00D52271">
          <w:rPr>
            <w:webHidden/>
          </w:rPr>
          <w:tab/>
        </w:r>
        <w:r>
          <w:rPr>
            <w:webHidden/>
          </w:rPr>
          <w:fldChar w:fldCharType="begin"/>
        </w:r>
        <w:r w:rsidR="00D52271">
          <w:rPr>
            <w:webHidden/>
          </w:rPr>
          <w:instrText xml:space="preserve"> PAGEREF _Toc413704347 \h </w:instrText>
        </w:r>
        <w:r>
          <w:rPr>
            <w:webHidden/>
          </w:rPr>
        </w:r>
        <w:r>
          <w:rPr>
            <w:webHidden/>
          </w:rPr>
          <w:fldChar w:fldCharType="separate"/>
        </w:r>
        <w:r w:rsidR="00466A65">
          <w:rPr>
            <w:webHidden/>
          </w:rPr>
          <w:t>6</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6"/>
            <w:rFonts w:eastAsia="黑体"/>
          </w:rPr>
          <w:t>2.9</w:t>
        </w:r>
        <w:r w:rsidR="00D52271">
          <w:rPr>
            <w:rFonts w:asciiTheme="minorHAnsi" w:eastAsiaTheme="minorEastAsia" w:hAnsiTheme="minorHAnsi" w:cstheme="minorBidi"/>
            <w:sz w:val="21"/>
            <w:szCs w:val="22"/>
          </w:rPr>
          <w:tab/>
        </w:r>
        <w:r w:rsidR="00D52271" w:rsidRPr="001350D9">
          <w:rPr>
            <w:rStyle w:val="a6"/>
            <w:rFonts w:hint="eastAsia"/>
          </w:rPr>
          <w:t>目录</w:t>
        </w:r>
        <w:r w:rsidR="00D52271">
          <w:rPr>
            <w:webHidden/>
          </w:rPr>
          <w:tab/>
        </w:r>
        <w:r>
          <w:rPr>
            <w:webHidden/>
          </w:rPr>
          <w:fldChar w:fldCharType="begin"/>
        </w:r>
        <w:r w:rsidR="00D52271">
          <w:rPr>
            <w:webHidden/>
          </w:rPr>
          <w:instrText xml:space="preserve"> PAGEREF _Toc413704348 \h </w:instrText>
        </w:r>
        <w:r>
          <w:rPr>
            <w:webHidden/>
          </w:rPr>
        </w:r>
        <w:r>
          <w:rPr>
            <w:webHidden/>
          </w:rPr>
          <w:fldChar w:fldCharType="separate"/>
        </w:r>
        <w:r w:rsidR="00466A65">
          <w:rPr>
            <w:webHidden/>
          </w:rPr>
          <w:t>6</w:t>
        </w:r>
        <w:r>
          <w:rPr>
            <w:webHidden/>
          </w:rPr>
          <w:fldChar w:fldCharType="end"/>
        </w:r>
      </w:hyperlink>
    </w:p>
    <w:p w:rsidR="00D52271" w:rsidRDefault="00D240A9"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6"/>
            <w:rFonts w:eastAsia="黑体"/>
          </w:rPr>
          <w:t>2.10</w:t>
        </w:r>
        <w:r w:rsidR="00D52271">
          <w:rPr>
            <w:rFonts w:asciiTheme="minorHAnsi" w:eastAsiaTheme="minorEastAsia" w:hAnsiTheme="minorHAnsi" w:cstheme="minorBidi"/>
            <w:sz w:val="21"/>
            <w:szCs w:val="22"/>
          </w:rPr>
          <w:tab/>
        </w:r>
        <w:r w:rsidR="00D52271" w:rsidRPr="001350D9">
          <w:rPr>
            <w:rStyle w:val="a6"/>
            <w:rFonts w:hint="eastAsia"/>
          </w:rPr>
          <w:t>正文</w:t>
        </w:r>
        <w:r w:rsidR="00D52271">
          <w:rPr>
            <w:webHidden/>
          </w:rPr>
          <w:tab/>
        </w:r>
        <w:r>
          <w:rPr>
            <w:webHidden/>
          </w:rPr>
          <w:fldChar w:fldCharType="begin"/>
        </w:r>
        <w:r w:rsidR="00D52271">
          <w:rPr>
            <w:webHidden/>
          </w:rPr>
          <w:instrText xml:space="preserve"> PAGEREF _Toc413704349 \h </w:instrText>
        </w:r>
        <w:r>
          <w:rPr>
            <w:webHidden/>
          </w:rPr>
        </w:r>
        <w:r>
          <w:rPr>
            <w:webHidden/>
          </w:rPr>
          <w:fldChar w:fldCharType="separate"/>
        </w:r>
        <w:r w:rsidR="00466A65">
          <w:rPr>
            <w:webHidden/>
          </w:rPr>
          <w:t>6</w:t>
        </w:r>
        <w:r>
          <w:rPr>
            <w:webHidden/>
          </w:rPr>
          <w:fldChar w:fldCharType="end"/>
        </w:r>
      </w:hyperlink>
    </w:p>
    <w:p w:rsidR="00D52271" w:rsidRDefault="00D240A9"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6"/>
          </w:rPr>
          <w:t>2.10.1</w:t>
        </w:r>
        <w:r w:rsidR="00D52271">
          <w:rPr>
            <w:rFonts w:asciiTheme="minorHAnsi" w:eastAsiaTheme="minorEastAsia" w:hAnsiTheme="minorHAnsi" w:cstheme="minorBidi"/>
            <w:sz w:val="21"/>
            <w:szCs w:val="22"/>
          </w:rPr>
          <w:tab/>
        </w:r>
        <w:r w:rsidR="00D52271" w:rsidRPr="001350D9">
          <w:rPr>
            <w:rStyle w:val="a6"/>
            <w:rFonts w:hint="eastAsia"/>
          </w:rPr>
          <w:t>绪论</w:t>
        </w:r>
        <w:r w:rsidR="00D52271">
          <w:rPr>
            <w:webHidden/>
          </w:rPr>
          <w:tab/>
        </w:r>
        <w:r>
          <w:rPr>
            <w:webHidden/>
          </w:rPr>
          <w:fldChar w:fldCharType="begin"/>
        </w:r>
        <w:r w:rsidR="00D52271">
          <w:rPr>
            <w:webHidden/>
          </w:rPr>
          <w:instrText xml:space="preserve"> PAGEREF _Toc413704350 \h </w:instrText>
        </w:r>
        <w:r>
          <w:rPr>
            <w:webHidden/>
          </w:rPr>
        </w:r>
        <w:r>
          <w:rPr>
            <w:webHidden/>
          </w:rPr>
          <w:fldChar w:fldCharType="separate"/>
        </w:r>
        <w:r w:rsidR="00466A65">
          <w:rPr>
            <w:webHidden/>
          </w:rPr>
          <w:t>7</w:t>
        </w:r>
        <w:r>
          <w:rPr>
            <w:webHidden/>
          </w:rPr>
          <w:fldChar w:fldCharType="end"/>
        </w:r>
      </w:hyperlink>
    </w:p>
    <w:p w:rsidR="00D52271" w:rsidRDefault="00D240A9"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6"/>
          </w:rPr>
          <w:t>2.10.2</w:t>
        </w:r>
        <w:r w:rsidR="00D52271">
          <w:rPr>
            <w:rFonts w:asciiTheme="minorHAnsi" w:eastAsiaTheme="minorEastAsia" w:hAnsiTheme="minorHAnsi" w:cstheme="minorBidi"/>
            <w:sz w:val="21"/>
            <w:szCs w:val="22"/>
          </w:rPr>
          <w:tab/>
        </w:r>
        <w:r w:rsidR="00D52271" w:rsidRPr="001350D9">
          <w:rPr>
            <w:rStyle w:val="a6"/>
            <w:rFonts w:hint="eastAsia"/>
          </w:rPr>
          <w:t>各章节</w:t>
        </w:r>
        <w:r w:rsidR="00D52271">
          <w:rPr>
            <w:webHidden/>
          </w:rPr>
          <w:tab/>
        </w:r>
        <w:r>
          <w:rPr>
            <w:webHidden/>
          </w:rPr>
          <w:fldChar w:fldCharType="begin"/>
        </w:r>
        <w:r w:rsidR="00D52271">
          <w:rPr>
            <w:webHidden/>
          </w:rPr>
          <w:instrText xml:space="preserve"> PAGEREF _Toc413704351 \h </w:instrText>
        </w:r>
        <w:r>
          <w:rPr>
            <w:webHidden/>
          </w:rPr>
        </w:r>
        <w:r>
          <w:rPr>
            <w:webHidden/>
          </w:rPr>
          <w:fldChar w:fldCharType="separate"/>
        </w:r>
        <w:r w:rsidR="00466A65">
          <w:rPr>
            <w:webHidden/>
          </w:rPr>
          <w:t>7</w:t>
        </w:r>
        <w:r>
          <w:rPr>
            <w:webHidden/>
          </w:rPr>
          <w:fldChar w:fldCharType="end"/>
        </w:r>
      </w:hyperlink>
    </w:p>
    <w:p w:rsidR="00D52271" w:rsidRDefault="00D240A9"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6"/>
          </w:rPr>
          <w:t>2.10.3</w:t>
        </w:r>
        <w:r w:rsidR="00D52271">
          <w:rPr>
            <w:rFonts w:asciiTheme="minorHAnsi" w:eastAsiaTheme="minorEastAsia" w:hAnsiTheme="minorHAnsi" w:cstheme="minorBidi"/>
            <w:sz w:val="21"/>
            <w:szCs w:val="22"/>
          </w:rPr>
          <w:tab/>
        </w:r>
        <w:r w:rsidR="00D52271" w:rsidRPr="001350D9">
          <w:rPr>
            <w:rStyle w:val="a6"/>
            <w:rFonts w:hint="eastAsia"/>
          </w:rPr>
          <w:t>结论</w:t>
        </w:r>
        <w:r w:rsidR="00D52271">
          <w:rPr>
            <w:webHidden/>
          </w:rPr>
          <w:tab/>
        </w:r>
        <w:r>
          <w:rPr>
            <w:webHidden/>
          </w:rPr>
          <w:fldChar w:fldCharType="begin"/>
        </w:r>
        <w:r w:rsidR="00D52271">
          <w:rPr>
            <w:webHidden/>
          </w:rPr>
          <w:instrText xml:space="preserve"> PAGEREF _Toc413704352 \h </w:instrText>
        </w:r>
        <w:r>
          <w:rPr>
            <w:webHidden/>
          </w:rPr>
        </w:r>
        <w:r>
          <w:rPr>
            <w:webHidden/>
          </w:rPr>
          <w:fldChar w:fldCharType="separate"/>
        </w:r>
        <w:r w:rsidR="00466A65">
          <w:rPr>
            <w:webHidden/>
          </w:rPr>
          <w:t>8</w:t>
        </w:r>
        <w:r>
          <w:rPr>
            <w:webHidden/>
          </w:rPr>
          <w:fldChar w:fldCharType="end"/>
        </w:r>
      </w:hyperlink>
    </w:p>
    <w:p w:rsidR="00D52271" w:rsidRDefault="00D240A9"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6"/>
            <w:rFonts w:eastAsia="黑体"/>
          </w:rPr>
          <w:t>2.11</w:t>
        </w:r>
        <w:r w:rsidR="00D52271">
          <w:rPr>
            <w:rFonts w:asciiTheme="minorHAnsi" w:eastAsiaTheme="minorEastAsia" w:hAnsiTheme="minorHAnsi" w:cstheme="minorBidi"/>
            <w:sz w:val="21"/>
            <w:szCs w:val="22"/>
          </w:rPr>
          <w:tab/>
        </w:r>
        <w:r w:rsidR="00D52271" w:rsidRPr="001350D9">
          <w:rPr>
            <w:rStyle w:val="a6"/>
            <w:rFonts w:hint="eastAsia"/>
          </w:rPr>
          <w:t>参考文献</w:t>
        </w:r>
        <w:r w:rsidR="00D52271">
          <w:rPr>
            <w:webHidden/>
          </w:rPr>
          <w:tab/>
        </w:r>
        <w:r>
          <w:rPr>
            <w:webHidden/>
          </w:rPr>
          <w:fldChar w:fldCharType="begin"/>
        </w:r>
        <w:r w:rsidR="00D52271">
          <w:rPr>
            <w:webHidden/>
          </w:rPr>
          <w:instrText xml:space="preserve"> PAGEREF _Toc413704353 \h </w:instrText>
        </w:r>
        <w:r>
          <w:rPr>
            <w:webHidden/>
          </w:rPr>
        </w:r>
        <w:r>
          <w:rPr>
            <w:webHidden/>
          </w:rPr>
          <w:fldChar w:fldCharType="separate"/>
        </w:r>
        <w:r w:rsidR="00466A65">
          <w:rPr>
            <w:webHidden/>
          </w:rPr>
          <w:t>8</w:t>
        </w:r>
        <w:r>
          <w:rPr>
            <w:webHidden/>
          </w:rPr>
          <w:fldChar w:fldCharType="end"/>
        </w:r>
      </w:hyperlink>
    </w:p>
    <w:p w:rsidR="00D52271" w:rsidRDefault="00D240A9"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6"/>
            <w:rFonts w:eastAsia="黑体"/>
          </w:rPr>
          <w:t>2.12</w:t>
        </w:r>
        <w:r w:rsidR="00D52271">
          <w:rPr>
            <w:rFonts w:asciiTheme="minorHAnsi" w:eastAsiaTheme="minorEastAsia" w:hAnsiTheme="minorHAnsi" w:cstheme="minorBidi"/>
            <w:sz w:val="21"/>
            <w:szCs w:val="22"/>
          </w:rPr>
          <w:tab/>
        </w:r>
        <w:r w:rsidR="00D52271" w:rsidRPr="001350D9">
          <w:rPr>
            <w:rStyle w:val="a6"/>
            <w:rFonts w:hint="eastAsia"/>
          </w:rPr>
          <w:t>致谢</w:t>
        </w:r>
        <w:r w:rsidR="00D52271">
          <w:rPr>
            <w:webHidden/>
          </w:rPr>
          <w:tab/>
        </w:r>
        <w:r>
          <w:rPr>
            <w:webHidden/>
          </w:rPr>
          <w:fldChar w:fldCharType="begin"/>
        </w:r>
        <w:r w:rsidR="00D52271">
          <w:rPr>
            <w:webHidden/>
          </w:rPr>
          <w:instrText xml:space="preserve"> PAGEREF _Toc413704354 \h </w:instrText>
        </w:r>
        <w:r>
          <w:rPr>
            <w:webHidden/>
          </w:rPr>
        </w:r>
        <w:r>
          <w:rPr>
            <w:webHidden/>
          </w:rPr>
          <w:fldChar w:fldCharType="separate"/>
        </w:r>
        <w:r w:rsidR="00466A65">
          <w:rPr>
            <w:webHidden/>
          </w:rPr>
          <w:t>9</w:t>
        </w:r>
        <w:r>
          <w:rPr>
            <w:webHidden/>
          </w:rPr>
          <w:fldChar w:fldCharType="end"/>
        </w:r>
      </w:hyperlink>
    </w:p>
    <w:p w:rsidR="00D52271" w:rsidRDefault="00D240A9"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6"/>
            <w:rFonts w:eastAsia="黑体"/>
          </w:rPr>
          <w:t>2.13</w:t>
        </w:r>
        <w:r w:rsidR="00D52271">
          <w:rPr>
            <w:rFonts w:asciiTheme="minorHAnsi" w:eastAsiaTheme="minorEastAsia" w:hAnsiTheme="minorHAnsi" w:cstheme="minorBidi"/>
            <w:sz w:val="21"/>
            <w:szCs w:val="22"/>
          </w:rPr>
          <w:tab/>
        </w:r>
        <w:r w:rsidR="00D52271" w:rsidRPr="001350D9">
          <w:rPr>
            <w:rStyle w:val="a6"/>
            <w:rFonts w:hint="eastAsia"/>
          </w:rPr>
          <w:t>作者简介</w:t>
        </w:r>
        <w:r w:rsidR="00D52271">
          <w:rPr>
            <w:webHidden/>
          </w:rPr>
          <w:tab/>
        </w:r>
        <w:r>
          <w:rPr>
            <w:webHidden/>
          </w:rPr>
          <w:fldChar w:fldCharType="begin"/>
        </w:r>
        <w:r w:rsidR="00D52271">
          <w:rPr>
            <w:webHidden/>
          </w:rPr>
          <w:instrText xml:space="preserve"> PAGEREF _Toc413704355 \h </w:instrText>
        </w:r>
        <w:r>
          <w:rPr>
            <w:webHidden/>
          </w:rPr>
        </w:r>
        <w:r>
          <w:rPr>
            <w:webHidden/>
          </w:rPr>
          <w:fldChar w:fldCharType="separate"/>
        </w:r>
        <w:r w:rsidR="00466A65">
          <w:rPr>
            <w:webHidden/>
          </w:rPr>
          <w:t>9</w:t>
        </w:r>
        <w:r>
          <w:rPr>
            <w:webHidden/>
          </w:rPr>
          <w:fldChar w:fldCharType="end"/>
        </w:r>
      </w:hyperlink>
    </w:p>
    <w:p w:rsidR="00D52271" w:rsidRDefault="00D240A9"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6"/>
            <w:rFonts w:eastAsia="黑体"/>
          </w:rPr>
          <w:t>2.14</w:t>
        </w:r>
        <w:r w:rsidR="00D52271">
          <w:rPr>
            <w:rFonts w:asciiTheme="minorHAnsi" w:eastAsiaTheme="minorEastAsia" w:hAnsiTheme="minorHAnsi" w:cstheme="minorBidi"/>
            <w:sz w:val="21"/>
            <w:szCs w:val="22"/>
          </w:rPr>
          <w:tab/>
        </w:r>
        <w:r w:rsidR="00D52271" w:rsidRPr="001350D9">
          <w:rPr>
            <w:rStyle w:val="a6"/>
            <w:rFonts w:hint="eastAsia"/>
          </w:rPr>
          <w:t>其他</w:t>
        </w:r>
        <w:r w:rsidR="00D52271">
          <w:rPr>
            <w:webHidden/>
          </w:rPr>
          <w:tab/>
        </w:r>
        <w:r>
          <w:rPr>
            <w:webHidden/>
          </w:rPr>
          <w:fldChar w:fldCharType="begin"/>
        </w:r>
        <w:r w:rsidR="00D52271">
          <w:rPr>
            <w:webHidden/>
          </w:rPr>
          <w:instrText xml:space="preserve"> PAGEREF _Toc413704356 \h </w:instrText>
        </w:r>
        <w:r>
          <w:rPr>
            <w:webHidden/>
          </w:rPr>
        </w:r>
        <w:r>
          <w:rPr>
            <w:webHidden/>
          </w:rPr>
          <w:fldChar w:fldCharType="separate"/>
        </w:r>
        <w:r w:rsidR="00466A65">
          <w:rPr>
            <w:webHidden/>
          </w:rPr>
          <w:t>10</w:t>
        </w:r>
        <w:r>
          <w:rPr>
            <w:webHidden/>
          </w:rPr>
          <w:fldChar w:fldCharType="end"/>
        </w:r>
      </w:hyperlink>
    </w:p>
    <w:p w:rsidR="00D52271" w:rsidRDefault="00D240A9">
      <w:pPr>
        <w:pStyle w:val="1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6"/>
            <w:rFonts w:hint="eastAsia"/>
          </w:rPr>
          <w:t>第三章</w:t>
        </w:r>
        <w:r w:rsidR="00D52271">
          <w:rPr>
            <w:rFonts w:asciiTheme="minorHAnsi" w:eastAsiaTheme="minorEastAsia" w:hAnsiTheme="minorHAnsi" w:cstheme="minorBidi"/>
            <w:sz w:val="21"/>
            <w:szCs w:val="22"/>
          </w:rPr>
          <w:tab/>
        </w:r>
        <w:r w:rsidR="00D52271" w:rsidRPr="001350D9">
          <w:rPr>
            <w:rStyle w:val="a6"/>
            <w:rFonts w:hint="eastAsia"/>
          </w:rPr>
          <w:t>研究生学位论文的编辑、打印、装订要求</w:t>
        </w:r>
        <w:r w:rsidR="00D52271">
          <w:rPr>
            <w:webHidden/>
          </w:rPr>
          <w:tab/>
        </w:r>
        <w:r>
          <w:rPr>
            <w:webHidden/>
          </w:rPr>
          <w:fldChar w:fldCharType="begin"/>
        </w:r>
        <w:r w:rsidR="00D52271">
          <w:rPr>
            <w:webHidden/>
          </w:rPr>
          <w:instrText xml:space="preserve"> PAGEREF _Toc413704357 \h </w:instrText>
        </w:r>
        <w:r>
          <w:rPr>
            <w:webHidden/>
          </w:rPr>
        </w:r>
        <w:r>
          <w:rPr>
            <w:webHidden/>
          </w:rPr>
          <w:fldChar w:fldCharType="separate"/>
        </w:r>
        <w:r w:rsidR="00466A65">
          <w:rPr>
            <w:webHidden/>
          </w:rPr>
          <w:t>11</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6"/>
            <w:rFonts w:eastAsia="黑体"/>
          </w:rPr>
          <w:t>3.1</w:t>
        </w:r>
        <w:r w:rsidR="00D52271">
          <w:rPr>
            <w:rFonts w:asciiTheme="minorHAnsi" w:eastAsiaTheme="minorEastAsia" w:hAnsiTheme="minorHAnsi" w:cstheme="minorBidi"/>
            <w:sz w:val="21"/>
            <w:szCs w:val="22"/>
          </w:rPr>
          <w:tab/>
        </w:r>
        <w:r w:rsidR="00D52271" w:rsidRPr="001350D9">
          <w:rPr>
            <w:rStyle w:val="a6"/>
            <w:rFonts w:hint="eastAsia"/>
          </w:rPr>
          <w:t>学位论文封面的编辑和打印要求</w:t>
        </w:r>
        <w:r w:rsidR="00D52271">
          <w:rPr>
            <w:webHidden/>
          </w:rPr>
          <w:tab/>
        </w:r>
        <w:r>
          <w:rPr>
            <w:webHidden/>
          </w:rPr>
          <w:fldChar w:fldCharType="begin"/>
        </w:r>
        <w:r w:rsidR="00D52271">
          <w:rPr>
            <w:webHidden/>
          </w:rPr>
          <w:instrText xml:space="preserve"> PAGEREF _Toc413704358 \h </w:instrText>
        </w:r>
        <w:r>
          <w:rPr>
            <w:webHidden/>
          </w:rPr>
        </w:r>
        <w:r>
          <w:rPr>
            <w:webHidden/>
          </w:rPr>
          <w:fldChar w:fldCharType="separate"/>
        </w:r>
        <w:r w:rsidR="00466A65">
          <w:rPr>
            <w:webHidden/>
          </w:rPr>
          <w:t>11</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6"/>
            <w:rFonts w:eastAsia="黑体"/>
          </w:rPr>
          <w:t>3.2</w:t>
        </w:r>
        <w:r w:rsidR="00D52271">
          <w:rPr>
            <w:rFonts w:asciiTheme="minorHAnsi" w:eastAsiaTheme="minorEastAsia" w:hAnsiTheme="minorHAnsi" w:cstheme="minorBidi"/>
            <w:sz w:val="21"/>
            <w:szCs w:val="22"/>
          </w:rPr>
          <w:tab/>
        </w:r>
        <w:r w:rsidR="00D52271" w:rsidRPr="001350D9">
          <w:rPr>
            <w:rStyle w:val="a6"/>
            <w:rFonts w:hint="eastAsia"/>
          </w:rPr>
          <w:t>学位论文的版面设置要求</w:t>
        </w:r>
        <w:r w:rsidR="00D52271">
          <w:rPr>
            <w:webHidden/>
          </w:rPr>
          <w:tab/>
        </w:r>
        <w:r>
          <w:rPr>
            <w:webHidden/>
          </w:rPr>
          <w:fldChar w:fldCharType="begin"/>
        </w:r>
        <w:r w:rsidR="00D52271">
          <w:rPr>
            <w:webHidden/>
          </w:rPr>
          <w:instrText xml:space="preserve"> PAGEREF _Toc413704359 \h </w:instrText>
        </w:r>
        <w:r>
          <w:rPr>
            <w:webHidden/>
          </w:rPr>
        </w:r>
        <w:r>
          <w:rPr>
            <w:webHidden/>
          </w:rPr>
          <w:fldChar w:fldCharType="separate"/>
        </w:r>
        <w:r w:rsidR="00466A65">
          <w:rPr>
            <w:webHidden/>
          </w:rPr>
          <w:t>11</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6"/>
            <w:rFonts w:eastAsia="黑体"/>
          </w:rPr>
          <w:t>3.3</w:t>
        </w:r>
        <w:r w:rsidR="00D52271">
          <w:rPr>
            <w:rFonts w:asciiTheme="minorHAnsi" w:eastAsiaTheme="minorEastAsia" w:hAnsiTheme="minorHAnsi" w:cstheme="minorBidi"/>
            <w:sz w:val="21"/>
            <w:szCs w:val="22"/>
          </w:rPr>
          <w:tab/>
        </w:r>
        <w:r w:rsidR="00D52271" w:rsidRPr="001350D9">
          <w:rPr>
            <w:rStyle w:val="a6"/>
            <w:rFonts w:hint="eastAsia"/>
          </w:rPr>
          <w:t>学位论文的打印、装订要求</w:t>
        </w:r>
        <w:r w:rsidR="00D52271">
          <w:rPr>
            <w:webHidden/>
          </w:rPr>
          <w:tab/>
        </w:r>
        <w:r>
          <w:rPr>
            <w:webHidden/>
          </w:rPr>
          <w:fldChar w:fldCharType="begin"/>
        </w:r>
        <w:r w:rsidR="00D52271">
          <w:rPr>
            <w:webHidden/>
          </w:rPr>
          <w:instrText xml:space="preserve"> PAGEREF _Toc413704360 \h </w:instrText>
        </w:r>
        <w:r>
          <w:rPr>
            <w:webHidden/>
          </w:rPr>
        </w:r>
        <w:r>
          <w:rPr>
            <w:webHidden/>
          </w:rPr>
          <w:fldChar w:fldCharType="separate"/>
        </w:r>
        <w:r w:rsidR="00466A65">
          <w:rPr>
            <w:webHidden/>
          </w:rPr>
          <w:t>11</w:t>
        </w:r>
        <w:r>
          <w:rPr>
            <w:webHidden/>
          </w:rPr>
          <w:fldChar w:fldCharType="end"/>
        </w:r>
      </w:hyperlink>
    </w:p>
    <w:p w:rsidR="00D52271" w:rsidRDefault="00D240A9"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6"/>
            <w:rFonts w:eastAsia="黑体"/>
          </w:rPr>
          <w:t>3.4</w:t>
        </w:r>
        <w:r w:rsidR="00D52271">
          <w:rPr>
            <w:rFonts w:asciiTheme="minorHAnsi" w:eastAsiaTheme="minorEastAsia" w:hAnsiTheme="minorHAnsi" w:cstheme="minorBidi"/>
            <w:sz w:val="21"/>
            <w:szCs w:val="22"/>
          </w:rPr>
          <w:tab/>
        </w:r>
        <w:r w:rsidR="00D52271" w:rsidRPr="001350D9">
          <w:rPr>
            <w:rStyle w:val="a6"/>
            <w:rFonts w:hint="eastAsia"/>
          </w:rPr>
          <w:t>其他说明</w:t>
        </w:r>
        <w:r w:rsidR="00D52271">
          <w:rPr>
            <w:webHidden/>
          </w:rPr>
          <w:tab/>
        </w:r>
        <w:r>
          <w:rPr>
            <w:webHidden/>
          </w:rPr>
          <w:fldChar w:fldCharType="begin"/>
        </w:r>
        <w:r w:rsidR="00D52271">
          <w:rPr>
            <w:webHidden/>
          </w:rPr>
          <w:instrText xml:space="preserve"> PAGEREF _Toc413704361 \h </w:instrText>
        </w:r>
        <w:r>
          <w:rPr>
            <w:webHidden/>
          </w:rPr>
        </w:r>
        <w:r>
          <w:rPr>
            <w:webHidden/>
          </w:rPr>
          <w:fldChar w:fldCharType="separate"/>
        </w:r>
        <w:r w:rsidR="00466A65">
          <w:rPr>
            <w:webHidden/>
          </w:rPr>
          <w:t>11</w:t>
        </w:r>
        <w:r>
          <w:rPr>
            <w:webHidden/>
          </w:rPr>
          <w:fldChar w:fldCharType="end"/>
        </w:r>
      </w:hyperlink>
    </w:p>
    <w:p w:rsidR="00D52271" w:rsidRDefault="00D240A9">
      <w:pPr>
        <w:pStyle w:val="1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6"/>
            <w:rFonts w:hint="eastAsia"/>
          </w:rPr>
          <w:t>第四章</w:t>
        </w:r>
        <w:r w:rsidR="00D52271">
          <w:rPr>
            <w:rFonts w:asciiTheme="minorHAnsi" w:eastAsiaTheme="minorEastAsia" w:hAnsiTheme="minorHAnsi" w:cstheme="minorBidi"/>
            <w:sz w:val="21"/>
            <w:szCs w:val="22"/>
          </w:rPr>
          <w:tab/>
        </w:r>
        <w:r w:rsidR="00D52271" w:rsidRPr="001350D9">
          <w:rPr>
            <w:rStyle w:val="a6"/>
            <w:rFonts w:hint="eastAsia"/>
          </w:rPr>
          <w:t>图、表、公式示例</w:t>
        </w:r>
        <w:r w:rsidR="00D52271">
          <w:rPr>
            <w:webHidden/>
          </w:rPr>
          <w:tab/>
        </w:r>
        <w:r>
          <w:rPr>
            <w:webHidden/>
          </w:rPr>
          <w:fldChar w:fldCharType="begin"/>
        </w:r>
        <w:r w:rsidR="00D52271">
          <w:rPr>
            <w:webHidden/>
          </w:rPr>
          <w:instrText xml:space="preserve"> PAGEREF _Toc413704362 \h </w:instrText>
        </w:r>
        <w:r>
          <w:rPr>
            <w:webHidden/>
          </w:rPr>
        </w:r>
        <w:r>
          <w:rPr>
            <w:webHidden/>
          </w:rPr>
          <w:fldChar w:fldCharType="separate"/>
        </w:r>
        <w:r w:rsidR="00466A65">
          <w:rPr>
            <w:webHidden/>
          </w:rPr>
          <w:t>13</w:t>
        </w:r>
        <w:r>
          <w:rPr>
            <w:webHidden/>
          </w:rPr>
          <w:fldChar w:fldCharType="end"/>
        </w:r>
      </w:hyperlink>
    </w:p>
    <w:p w:rsidR="00D52271" w:rsidRDefault="00D240A9">
      <w:pPr>
        <w:pStyle w:val="1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6"/>
            <w:rFonts w:hint="eastAsia"/>
          </w:rPr>
          <w:t>参考文献</w:t>
        </w:r>
        <w:r w:rsidR="00D52271">
          <w:rPr>
            <w:webHidden/>
          </w:rPr>
          <w:tab/>
        </w:r>
        <w:r>
          <w:rPr>
            <w:webHidden/>
          </w:rPr>
          <w:fldChar w:fldCharType="begin"/>
        </w:r>
        <w:r w:rsidR="00D52271">
          <w:rPr>
            <w:webHidden/>
          </w:rPr>
          <w:instrText xml:space="preserve"> PAGEREF _Toc413704363 \h </w:instrText>
        </w:r>
        <w:r>
          <w:rPr>
            <w:webHidden/>
          </w:rPr>
        </w:r>
        <w:r>
          <w:rPr>
            <w:webHidden/>
          </w:rPr>
          <w:fldChar w:fldCharType="separate"/>
        </w:r>
        <w:r w:rsidR="00466A65">
          <w:rPr>
            <w:webHidden/>
          </w:rPr>
          <w:t>15</w:t>
        </w:r>
        <w:r>
          <w:rPr>
            <w:webHidden/>
          </w:rPr>
          <w:fldChar w:fldCharType="end"/>
        </w:r>
      </w:hyperlink>
    </w:p>
    <w:p w:rsidR="00D52271" w:rsidRDefault="00D240A9">
      <w:pPr>
        <w:pStyle w:val="1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6"/>
            <w:rFonts w:hint="eastAsia"/>
          </w:rPr>
          <w:t>致谢</w:t>
        </w:r>
        <w:r w:rsidR="00D52271">
          <w:rPr>
            <w:webHidden/>
          </w:rPr>
          <w:tab/>
        </w:r>
        <w:r>
          <w:rPr>
            <w:webHidden/>
          </w:rPr>
          <w:fldChar w:fldCharType="begin"/>
        </w:r>
        <w:r w:rsidR="00D52271">
          <w:rPr>
            <w:webHidden/>
          </w:rPr>
          <w:instrText xml:space="preserve"> PAGEREF _Toc413704364 \h </w:instrText>
        </w:r>
        <w:r>
          <w:rPr>
            <w:webHidden/>
          </w:rPr>
        </w:r>
        <w:r>
          <w:rPr>
            <w:webHidden/>
          </w:rPr>
          <w:fldChar w:fldCharType="separate"/>
        </w:r>
        <w:r w:rsidR="00466A65">
          <w:rPr>
            <w:webHidden/>
          </w:rPr>
          <w:t>19</w:t>
        </w:r>
        <w:r>
          <w:rPr>
            <w:webHidden/>
          </w:rPr>
          <w:fldChar w:fldCharType="end"/>
        </w:r>
      </w:hyperlink>
    </w:p>
    <w:p w:rsidR="00D52271" w:rsidRDefault="00D240A9">
      <w:pPr>
        <w:pStyle w:val="1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6"/>
            <w:rFonts w:hint="eastAsia"/>
          </w:rPr>
          <w:t>作者简介</w:t>
        </w:r>
        <w:r w:rsidR="00D52271">
          <w:rPr>
            <w:webHidden/>
          </w:rPr>
          <w:tab/>
        </w:r>
        <w:r>
          <w:rPr>
            <w:webHidden/>
          </w:rPr>
          <w:fldChar w:fldCharType="begin"/>
        </w:r>
        <w:r w:rsidR="00D52271">
          <w:rPr>
            <w:webHidden/>
          </w:rPr>
          <w:instrText xml:space="preserve"> PAGEREF _Toc413704365 \h </w:instrText>
        </w:r>
        <w:r>
          <w:rPr>
            <w:webHidden/>
          </w:rPr>
        </w:r>
        <w:r>
          <w:rPr>
            <w:webHidden/>
          </w:rPr>
          <w:fldChar w:fldCharType="separate"/>
        </w:r>
        <w:r w:rsidR="00466A65">
          <w:rPr>
            <w:webHidden/>
          </w:rPr>
          <w:t>21</w:t>
        </w:r>
        <w:r>
          <w:rPr>
            <w:webHidden/>
          </w:rPr>
          <w:fldChar w:fldCharType="end"/>
        </w:r>
      </w:hyperlink>
    </w:p>
    <w:p w:rsidR="00FD4958" w:rsidRPr="001930C0" w:rsidRDefault="00D240A9" w:rsidP="00A6792B">
      <w:pPr>
        <w:ind w:firstLineChars="0" w:firstLine="0"/>
      </w:pPr>
      <w:r>
        <w:fldChar w:fldCharType="end"/>
      </w:r>
    </w:p>
    <w:p w:rsidR="00FD4958" w:rsidRPr="001930C0" w:rsidRDefault="00FD4958" w:rsidP="008B5884">
      <w:pPr>
        <w:tabs>
          <w:tab w:val="num" w:pos="720"/>
        </w:tabs>
        <w:ind w:firstLineChars="0" w:firstLine="0"/>
      </w:pPr>
    </w:p>
    <w:p w:rsidR="000923C4" w:rsidRPr="00630E7A" w:rsidRDefault="000923C4" w:rsidP="008B5884">
      <w:pPr>
        <w:tabs>
          <w:tab w:val="num" w:pos="720"/>
        </w:tabs>
        <w:ind w:firstLineChars="0" w:firstLine="0"/>
        <w:rPr>
          <w:vanish/>
        </w:rPr>
      </w:pPr>
      <w:bookmarkStart w:id="95" w:name="TEMPGOTO"/>
      <w:bookmarkEnd w:id="95"/>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911ED1">
      <w:pPr>
        <w:ind w:firstLineChars="0" w:firstLine="0"/>
      </w:pPr>
    </w:p>
    <w:p w:rsidR="00AE1D79" w:rsidRDefault="00D240A9"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023E69" w:rsidRDefault="00023E69" w:rsidP="00911ED1">
      <w:pPr>
        <w:ind w:firstLine="480"/>
      </w:pPr>
    </w:p>
    <w:p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481240" w:rsidP="00481240">
      <w:pPr>
        <w:pStyle w:val="10"/>
      </w:pPr>
      <w:bookmarkStart w:id="96" w:name="_Toc413704338"/>
      <w:r w:rsidRPr="00481240">
        <w:rPr>
          <w:rFonts w:hint="eastAsia"/>
        </w:rPr>
        <w:lastRenderedPageBreak/>
        <w:t>研究生学位论文撰写的总体要求</w:t>
      </w:r>
      <w:bookmarkEnd w:id="96"/>
    </w:p>
    <w:p w:rsidR="00481240" w:rsidRPr="00481240" w:rsidRDefault="00481240" w:rsidP="00481240">
      <w:pPr>
        <w:ind w:firstLine="480"/>
        <w:rPr>
          <w:szCs w:val="24"/>
        </w:rPr>
      </w:pPr>
      <w:bookmarkStart w:id="97" w:name="_Toc156291144"/>
      <w:bookmarkStart w:id="98" w:name="_Toc156291996"/>
      <w:bookmarkStart w:id="99" w:name="_Toc163533796"/>
      <w:r w:rsidRPr="00481240">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w:t>
      </w:r>
      <w:r w:rsidRPr="00481240">
        <w:rPr>
          <w:rFonts w:hint="eastAsia"/>
          <w:szCs w:val="24"/>
        </w:rPr>
        <w:t>3</w:t>
      </w:r>
      <w:r w:rsidRPr="00481240">
        <w:rPr>
          <w:rFonts w:hint="eastAsia"/>
          <w:szCs w:val="24"/>
        </w:rPr>
        <w:t>万字，博士学位论文篇幅一般不低于</w:t>
      </w:r>
      <w:r w:rsidRPr="00481240">
        <w:rPr>
          <w:rFonts w:hint="eastAsia"/>
          <w:szCs w:val="24"/>
        </w:rPr>
        <w:t>5</w:t>
      </w:r>
      <w:r w:rsidRPr="00481240">
        <w:rPr>
          <w:rFonts w:hint="eastAsia"/>
          <w:szCs w:val="24"/>
        </w:rPr>
        <w:t>万字。</w:t>
      </w:r>
    </w:p>
    <w:p w:rsidR="00FF0169" w:rsidRPr="001930C0" w:rsidRDefault="00481240" w:rsidP="00481240">
      <w:pPr>
        <w:ind w:firstLine="480"/>
        <w:rPr>
          <w:szCs w:val="24"/>
        </w:rPr>
      </w:pPr>
      <w:r w:rsidRPr="00481240">
        <w:rPr>
          <w:rFonts w:hint="eastAsia"/>
          <w:szCs w:val="24"/>
        </w:rPr>
        <w:t>研究生学位论文中使用的术语、符号、代号必须全文统一并符合规范化要求，计量单位一律采用国务院</w:t>
      </w:r>
      <w:r w:rsidRPr="00481240">
        <w:rPr>
          <w:rFonts w:hint="eastAsia"/>
          <w:szCs w:val="24"/>
        </w:rPr>
        <w:t>1984</w:t>
      </w:r>
      <w:r w:rsidRPr="00481240">
        <w:rPr>
          <w:rFonts w:hint="eastAsia"/>
          <w:szCs w:val="24"/>
        </w:rPr>
        <w:t>年</w:t>
      </w:r>
      <w:r w:rsidRPr="00481240">
        <w:rPr>
          <w:rFonts w:hint="eastAsia"/>
          <w:szCs w:val="24"/>
        </w:rPr>
        <w:t>2</w:t>
      </w:r>
      <w:r w:rsidRPr="00481240">
        <w:rPr>
          <w:rFonts w:hint="eastAsia"/>
          <w:szCs w:val="24"/>
        </w:rPr>
        <w:t>月</w:t>
      </w:r>
      <w:r w:rsidRPr="00481240">
        <w:rPr>
          <w:rFonts w:hint="eastAsia"/>
          <w:szCs w:val="24"/>
        </w:rPr>
        <w:t>27</w:t>
      </w:r>
      <w:r w:rsidRPr="00481240">
        <w:rPr>
          <w:rFonts w:hint="eastAsia"/>
          <w:szCs w:val="24"/>
        </w:rPr>
        <w:t>日发布的《中华人民共和国法定计量单位》标准。</w:t>
      </w:r>
    </w:p>
    <w:p w:rsidR="00D42E0B" w:rsidRDefault="00D42E0B" w:rsidP="00911ED1">
      <w:pPr>
        <w:ind w:firstLine="480"/>
      </w:pPr>
    </w:p>
    <w:p w:rsidR="00E46C5D" w:rsidRPr="00D42E0B" w:rsidRDefault="00E46C5D" w:rsidP="00911ED1">
      <w:pPr>
        <w:ind w:firstLine="480"/>
      </w:pPr>
    </w:p>
    <w:p w:rsidR="00966C2D" w:rsidRDefault="00966C2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B55477" w:rsidRDefault="00B55477"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8B2AFF" w:rsidRDefault="008B2AFF" w:rsidP="00911ED1">
      <w:pPr>
        <w:ind w:firstLine="480"/>
      </w:pPr>
    </w:p>
    <w:p w:rsidR="00966C2D" w:rsidRDefault="00966C2D" w:rsidP="00911ED1">
      <w:pPr>
        <w:ind w:firstLine="480"/>
      </w:pPr>
    </w:p>
    <w:p w:rsidR="00966C2D" w:rsidRPr="001930C0" w:rsidRDefault="00966C2D"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Default="00B55477" w:rsidP="00911ED1">
      <w:pPr>
        <w:ind w:firstLine="480"/>
      </w:pPr>
    </w:p>
    <w:p w:rsidR="006F747B" w:rsidRDefault="006F747B" w:rsidP="00911ED1">
      <w:pPr>
        <w:ind w:firstLine="480"/>
      </w:pPr>
    </w:p>
    <w:p w:rsidR="00734778" w:rsidRDefault="00734778" w:rsidP="00911ED1">
      <w:pPr>
        <w:ind w:firstLine="480"/>
      </w:pPr>
    </w:p>
    <w:p w:rsidR="006F747B" w:rsidRDefault="006F747B" w:rsidP="00911ED1">
      <w:pPr>
        <w:ind w:firstLine="480"/>
      </w:pPr>
    </w:p>
    <w:p w:rsidR="006F747B" w:rsidRDefault="00D240A9"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11ED1">
      <w:pPr>
        <w:ind w:firstLine="480"/>
      </w:pPr>
    </w:p>
    <w:p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347AA7" w:rsidRDefault="00CB5D2A" w:rsidP="00CB5D2A">
      <w:pPr>
        <w:pStyle w:val="10"/>
      </w:pPr>
      <w:bookmarkStart w:id="100" w:name="_Ref406403254"/>
      <w:bookmarkStart w:id="101" w:name="_Toc413704339"/>
      <w:bookmarkStart w:id="102" w:name="_Ref406368797"/>
      <w:bookmarkEnd w:id="97"/>
      <w:bookmarkEnd w:id="98"/>
      <w:bookmarkEnd w:id="99"/>
      <w:r w:rsidRPr="00CB5D2A">
        <w:rPr>
          <w:rFonts w:hint="eastAsia"/>
        </w:rPr>
        <w:lastRenderedPageBreak/>
        <w:t>研究生学位论文撰写的内容要求</w:t>
      </w:r>
      <w:bookmarkEnd w:id="100"/>
      <w:bookmarkEnd w:id="101"/>
    </w:p>
    <w:p w:rsidR="00F807BB" w:rsidRDefault="00CB5D2A" w:rsidP="00CB5D2A">
      <w:pPr>
        <w:ind w:firstLine="480"/>
        <w:jc w:val="left"/>
      </w:pPr>
      <w:r w:rsidRPr="00CB5D2A">
        <w:rPr>
          <w:rFonts w:hint="eastAsia"/>
        </w:rPr>
        <w:t>我校研究生学位论文包括以下几个部分：</w:t>
      </w:r>
    </w:p>
    <w:p w:rsidR="00CB5D2A" w:rsidRDefault="00CB5D2A" w:rsidP="0081152F">
      <w:pPr>
        <w:pStyle w:val="20"/>
      </w:pPr>
      <w:bookmarkStart w:id="103" w:name="_Toc413704340"/>
      <w:r w:rsidRPr="003120DA">
        <w:rPr>
          <w:rFonts w:hint="eastAsia"/>
        </w:rPr>
        <w:t>封面</w:t>
      </w:r>
      <w:bookmarkEnd w:id="103"/>
    </w:p>
    <w:p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rsidR="00CB5D2A" w:rsidRDefault="00CB5D2A" w:rsidP="0081152F">
      <w:pPr>
        <w:pStyle w:val="20"/>
      </w:pPr>
      <w:bookmarkStart w:id="104" w:name="_Toc413704341"/>
      <w:r w:rsidRPr="003120DA">
        <w:rPr>
          <w:rFonts w:hint="eastAsia"/>
        </w:rPr>
        <w:t>题名页</w:t>
      </w:r>
      <w:bookmarkEnd w:id="104"/>
    </w:p>
    <w:p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517245">
        <w:rPr>
          <w:rFonts w:hint="eastAsia"/>
        </w:rPr>
        <w:t>8</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rsidR="006C1FD9" w:rsidRDefault="00CB5D2A" w:rsidP="00517245">
      <w:pPr>
        <w:ind w:firstLine="480"/>
      </w:pPr>
      <w:r>
        <w:rPr>
          <w:rFonts w:hint="eastAsia"/>
        </w:rPr>
        <w:t>英文题名页中的学科填写</w:t>
      </w:r>
      <w:r w:rsidR="00B40734">
        <w:rPr>
          <w:rFonts w:hint="eastAsia"/>
        </w:rPr>
        <w:t>二</w:t>
      </w:r>
      <w:r>
        <w:rPr>
          <w:rFonts w:hint="eastAsia"/>
        </w:rPr>
        <w:t>级学科（专业学位填写领域</w:t>
      </w:r>
      <w:r w:rsidR="00C10663">
        <w:rPr>
          <w:rFonts w:hint="eastAsia"/>
        </w:rPr>
        <w:t>或类别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w:t>
      </w:r>
      <w:r w:rsidR="00CD0DA0" w:rsidRPr="00CD0DA0">
        <w:rPr>
          <w:rFonts w:hint="eastAsia"/>
        </w:rPr>
        <w:lastRenderedPageBreak/>
        <w:t>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rsidR="00CB5D2A" w:rsidRDefault="00CB5D2A" w:rsidP="0081152F">
      <w:pPr>
        <w:pStyle w:val="20"/>
      </w:pPr>
      <w:bookmarkStart w:id="105" w:name="_Toc413704342"/>
      <w:r w:rsidRPr="003120DA">
        <w:rPr>
          <w:rFonts w:hint="eastAsia"/>
        </w:rPr>
        <w:t>声明</w:t>
      </w:r>
      <w:bookmarkEnd w:id="105"/>
    </w:p>
    <w:p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rsidR="00CB5D2A" w:rsidRDefault="00CB5D2A" w:rsidP="0081152F">
      <w:pPr>
        <w:pStyle w:val="20"/>
      </w:pPr>
      <w:bookmarkStart w:id="106" w:name="_Toc413704343"/>
      <w:r w:rsidRPr="003120DA">
        <w:rPr>
          <w:rFonts w:hint="eastAsia"/>
        </w:rPr>
        <w:t>摘要</w:t>
      </w:r>
      <w:bookmarkEnd w:id="106"/>
    </w:p>
    <w:p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rsidR="00CB5D2A" w:rsidRDefault="00CB5D2A" w:rsidP="0081152F">
      <w:pPr>
        <w:pStyle w:val="20"/>
      </w:pPr>
      <w:bookmarkStart w:id="107" w:name="_Toc413704344"/>
      <w:r w:rsidRPr="003120DA">
        <w:rPr>
          <w:rFonts w:hint="eastAsia"/>
        </w:rPr>
        <w:t>插图索引</w:t>
      </w:r>
      <w:bookmarkEnd w:id="107"/>
    </w:p>
    <w:p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8" w:name="_Toc413704345"/>
      <w:r w:rsidRPr="003120DA">
        <w:rPr>
          <w:rFonts w:hint="eastAsia"/>
        </w:rPr>
        <w:lastRenderedPageBreak/>
        <w:t>表格索引</w:t>
      </w:r>
      <w:bookmarkEnd w:id="108"/>
    </w:p>
    <w:p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9" w:name="_Toc413704346"/>
      <w:r w:rsidRPr="003120DA">
        <w:rPr>
          <w:rFonts w:hint="eastAsia"/>
        </w:rPr>
        <w:t>符号对照表</w:t>
      </w:r>
      <w:bookmarkEnd w:id="109"/>
    </w:p>
    <w:p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rsidR="00CB5D2A" w:rsidRDefault="00CB5D2A" w:rsidP="0081152F">
      <w:pPr>
        <w:pStyle w:val="20"/>
      </w:pPr>
      <w:bookmarkStart w:id="110" w:name="_Toc413704347"/>
      <w:r w:rsidRPr="003120DA">
        <w:rPr>
          <w:rFonts w:hint="eastAsia"/>
        </w:rPr>
        <w:t>缩略语对照表</w:t>
      </w:r>
      <w:bookmarkEnd w:id="110"/>
    </w:p>
    <w:p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rsidR="00CB5D2A" w:rsidRPr="0081152F" w:rsidRDefault="00CB5D2A" w:rsidP="0081152F">
      <w:pPr>
        <w:pStyle w:val="20"/>
      </w:pPr>
      <w:bookmarkStart w:id="111" w:name="_Toc413704348"/>
      <w:r w:rsidRPr="0081152F">
        <w:rPr>
          <w:rFonts w:hint="eastAsia"/>
        </w:rPr>
        <w:t>目录</w:t>
      </w:r>
      <w:bookmarkEnd w:id="111"/>
    </w:p>
    <w:p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rsidR="00CB5D2A" w:rsidRPr="0081152F" w:rsidRDefault="00CB5D2A" w:rsidP="0081152F">
      <w:pPr>
        <w:pStyle w:val="20"/>
      </w:pPr>
      <w:bookmarkStart w:id="112" w:name="_Toc413704349"/>
      <w:r w:rsidRPr="0081152F">
        <w:rPr>
          <w:rFonts w:hint="eastAsia"/>
        </w:rPr>
        <w:t>正文</w:t>
      </w:r>
      <w:bookmarkEnd w:id="112"/>
    </w:p>
    <w:p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rsidR="00CB5D2A" w:rsidRDefault="00CB5D2A" w:rsidP="0081152F">
      <w:pPr>
        <w:pStyle w:val="3"/>
      </w:pPr>
      <w:bookmarkStart w:id="113" w:name="_Toc413704350"/>
      <w:r w:rsidRPr="003120DA">
        <w:rPr>
          <w:rFonts w:hint="eastAsia"/>
        </w:rPr>
        <w:t>绪论</w:t>
      </w:r>
      <w:bookmarkEnd w:id="113"/>
    </w:p>
    <w:p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rsidR="00CB5D2A" w:rsidRDefault="00CB5D2A" w:rsidP="0081152F">
      <w:pPr>
        <w:pStyle w:val="3"/>
      </w:pPr>
      <w:bookmarkStart w:id="114" w:name="_Toc413704351"/>
      <w:r w:rsidRPr="003120DA">
        <w:rPr>
          <w:rFonts w:hint="eastAsia"/>
        </w:rPr>
        <w:t>各章节</w:t>
      </w:r>
      <w:bookmarkEnd w:id="114"/>
    </w:p>
    <w:p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rsidR="00550EC3" w:rsidRDefault="00550EC3" w:rsidP="0081152F">
      <w:pPr>
        <w:pStyle w:val="3"/>
      </w:pPr>
      <w:bookmarkStart w:id="115" w:name="_Toc413704352"/>
      <w:r w:rsidRPr="003120DA">
        <w:rPr>
          <w:rFonts w:hint="eastAsia"/>
        </w:rPr>
        <w:t>结论</w:t>
      </w:r>
      <w:bookmarkEnd w:id="115"/>
    </w:p>
    <w:p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rsidR="00550EC3" w:rsidRPr="00A71EF0" w:rsidRDefault="00550EC3" w:rsidP="0081152F">
      <w:pPr>
        <w:pStyle w:val="20"/>
      </w:pPr>
      <w:bookmarkStart w:id="116" w:name="_Toc413704353"/>
      <w:r w:rsidRPr="003120DA">
        <w:rPr>
          <w:rFonts w:hint="eastAsia"/>
        </w:rPr>
        <w:t>参考文献</w:t>
      </w:r>
      <w:bookmarkEnd w:id="116"/>
    </w:p>
    <w:p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rsidR="00550EC3" w:rsidRDefault="00550EC3" w:rsidP="00550EC3">
      <w:pPr>
        <w:ind w:firstLine="480"/>
      </w:pPr>
      <w:r>
        <w:rPr>
          <w:rFonts w:hint="eastAsia"/>
        </w:rPr>
        <w:t>参考文献著录中的文献类别代码：</w:t>
      </w:r>
    </w:p>
    <w:p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rsidR="009B6DD7" w:rsidRDefault="009B6DD7" w:rsidP="009B6DD7">
      <w:pPr>
        <w:ind w:firstLine="480"/>
      </w:pPr>
      <w:r>
        <w:rPr>
          <w:rFonts w:hint="eastAsia"/>
        </w:rPr>
        <w:t>载体类型：</w:t>
      </w:r>
    </w:p>
    <w:p w:rsidR="009B6DD7" w:rsidRDefault="009B6DD7" w:rsidP="009B6DD7">
      <w:pPr>
        <w:ind w:firstLine="480"/>
      </w:pPr>
      <w:r>
        <w:rPr>
          <w:rFonts w:hint="eastAsia"/>
        </w:rPr>
        <w:t>网络：</w:t>
      </w:r>
      <w:r>
        <w:rPr>
          <w:rFonts w:hint="eastAsia"/>
        </w:rPr>
        <w:t>OL</w:t>
      </w:r>
    </w:p>
    <w:p w:rsidR="009B6DD7" w:rsidRDefault="009B6DD7" w:rsidP="009B6DD7">
      <w:pPr>
        <w:ind w:firstLine="480"/>
      </w:pPr>
      <w:r>
        <w:rPr>
          <w:rFonts w:hint="eastAsia"/>
        </w:rPr>
        <w:t>磁带：</w:t>
      </w:r>
      <w:r>
        <w:rPr>
          <w:rFonts w:hint="eastAsia"/>
        </w:rPr>
        <w:t>MT</w:t>
      </w:r>
    </w:p>
    <w:p w:rsidR="009B6DD7" w:rsidRDefault="009B6DD7" w:rsidP="009B6DD7">
      <w:pPr>
        <w:ind w:firstLine="480"/>
      </w:pPr>
      <w:r>
        <w:rPr>
          <w:rFonts w:hint="eastAsia"/>
        </w:rPr>
        <w:t>磁盘：</w:t>
      </w:r>
      <w:r>
        <w:rPr>
          <w:rFonts w:hint="eastAsia"/>
        </w:rPr>
        <w:t>MK</w:t>
      </w:r>
    </w:p>
    <w:p w:rsidR="009B6DD7" w:rsidRDefault="009B6DD7" w:rsidP="009B6DD7">
      <w:pPr>
        <w:ind w:firstLine="480"/>
      </w:pPr>
      <w:r>
        <w:rPr>
          <w:rFonts w:hint="eastAsia"/>
        </w:rPr>
        <w:t>光盘：</w:t>
      </w:r>
      <w:r>
        <w:rPr>
          <w:rFonts w:hint="eastAsia"/>
        </w:rPr>
        <w:t>CD</w:t>
      </w:r>
    </w:p>
    <w:p w:rsidR="00550EC3" w:rsidRDefault="00550EC3" w:rsidP="0081152F">
      <w:pPr>
        <w:pStyle w:val="20"/>
      </w:pPr>
      <w:bookmarkStart w:id="117" w:name="_Toc413704354"/>
      <w:r w:rsidRPr="003120DA">
        <w:rPr>
          <w:rFonts w:hint="eastAsia"/>
        </w:rPr>
        <w:t>致谢</w:t>
      </w:r>
      <w:bookmarkEnd w:id="117"/>
    </w:p>
    <w:p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rsidR="00550EC3" w:rsidRDefault="00550EC3" w:rsidP="0081152F">
      <w:pPr>
        <w:pStyle w:val="20"/>
      </w:pPr>
      <w:bookmarkStart w:id="118" w:name="_Toc413704355"/>
      <w:r w:rsidRPr="003120DA">
        <w:rPr>
          <w:rFonts w:hint="eastAsia"/>
        </w:rPr>
        <w:t>作者简介</w:t>
      </w:r>
      <w:bookmarkEnd w:id="118"/>
    </w:p>
    <w:p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w:t>
      </w:r>
      <w:r w:rsidRPr="00550EC3">
        <w:rPr>
          <w:rFonts w:hint="eastAsia"/>
        </w:rPr>
        <w:lastRenderedPageBreak/>
        <w:t>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rsidR="00550EC3" w:rsidRDefault="00550EC3" w:rsidP="0081152F">
      <w:pPr>
        <w:pStyle w:val="20"/>
      </w:pPr>
      <w:bookmarkStart w:id="119" w:name="_Toc413704356"/>
      <w:r w:rsidRPr="003120DA">
        <w:rPr>
          <w:rFonts w:hint="eastAsia"/>
        </w:rPr>
        <w:t>其他</w:t>
      </w:r>
      <w:bookmarkEnd w:id="119"/>
    </w:p>
    <w:p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rsidR="00966C2D" w:rsidRDefault="00966C2D" w:rsidP="00966C2D">
      <w:pPr>
        <w:ind w:firstLineChars="0" w:firstLine="0"/>
      </w:pPr>
    </w:p>
    <w:p w:rsidR="00AE1D79" w:rsidRDefault="00D240A9"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87140">
      <w:pPr>
        <w:ind w:firstLine="480"/>
      </w:pPr>
    </w:p>
    <w:p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347AA7" w:rsidP="00550EC3">
      <w:pPr>
        <w:pStyle w:val="10"/>
      </w:pPr>
      <w:bookmarkStart w:id="120" w:name="_Ref406403300"/>
      <w:bookmarkStart w:id="121" w:name="_Toc413704357"/>
      <w:r w:rsidRPr="00347AA7">
        <w:rPr>
          <w:rFonts w:hint="eastAsia"/>
        </w:rPr>
        <w:lastRenderedPageBreak/>
        <w:t>研</w:t>
      </w:r>
      <w:bookmarkEnd w:id="120"/>
      <w:r w:rsidR="00550EC3" w:rsidRPr="00550EC3">
        <w:rPr>
          <w:rFonts w:hint="eastAsia"/>
        </w:rPr>
        <w:t>究生学位论文的编辑、打印、装订要求</w:t>
      </w:r>
      <w:bookmarkEnd w:id="121"/>
    </w:p>
    <w:p w:rsidR="00550EC3" w:rsidRDefault="00550EC3" w:rsidP="0081152F">
      <w:pPr>
        <w:pStyle w:val="20"/>
      </w:pPr>
      <w:bookmarkStart w:id="122" w:name="_Toc413704358"/>
      <w:r w:rsidRPr="00550EC3">
        <w:rPr>
          <w:rFonts w:hint="eastAsia"/>
        </w:rPr>
        <w:t>学位论文封面的编辑和打印要求</w:t>
      </w:r>
      <w:bookmarkEnd w:id="122"/>
    </w:p>
    <w:p w:rsidR="0088692A" w:rsidRPr="0088692A" w:rsidRDefault="00550EC3" w:rsidP="0088692A">
      <w:pPr>
        <w:ind w:firstLine="480"/>
      </w:pPr>
      <w:r w:rsidRPr="00550EC3">
        <w:rPr>
          <w:rFonts w:hint="eastAsia"/>
        </w:rPr>
        <w:t>学位论文的封面由研究生院按国家规定统一制定印刷，封面内容必须打印，不得手写。</w:t>
      </w:r>
    </w:p>
    <w:p w:rsidR="00550EC3" w:rsidRDefault="00550EC3" w:rsidP="0081152F">
      <w:pPr>
        <w:pStyle w:val="20"/>
      </w:pPr>
      <w:bookmarkStart w:id="123" w:name="_Toc413704359"/>
      <w:r w:rsidRPr="003120DA">
        <w:rPr>
          <w:rFonts w:hint="eastAsia"/>
        </w:rPr>
        <w:t>学位论文的版面设置要求</w:t>
      </w:r>
      <w:bookmarkEnd w:id="123"/>
    </w:p>
    <w:p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rsidR="00550EC3" w:rsidRDefault="00550EC3" w:rsidP="0081152F">
      <w:pPr>
        <w:pStyle w:val="20"/>
      </w:pPr>
      <w:bookmarkStart w:id="124" w:name="_Toc413704360"/>
      <w:r w:rsidRPr="003120DA">
        <w:rPr>
          <w:rFonts w:hint="eastAsia"/>
        </w:rPr>
        <w:t>学位论文的打印、装订要求</w:t>
      </w:r>
      <w:bookmarkEnd w:id="124"/>
    </w:p>
    <w:p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rsidR="00550EC3" w:rsidRDefault="00550EC3" w:rsidP="0081152F">
      <w:pPr>
        <w:pStyle w:val="20"/>
      </w:pPr>
      <w:bookmarkStart w:id="125" w:name="_Toc413704361"/>
      <w:r w:rsidRPr="003120DA">
        <w:rPr>
          <w:rFonts w:hint="eastAsia"/>
        </w:rPr>
        <w:t>其他说明</w:t>
      </w:r>
      <w:bookmarkEnd w:id="125"/>
    </w:p>
    <w:p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rsidR="00966C2D" w:rsidRDefault="00966C2D" w:rsidP="0047276B">
      <w:pPr>
        <w:ind w:firstLine="48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86505F" w:rsidP="00347AA7">
      <w:pPr>
        <w:pStyle w:val="10"/>
      </w:pPr>
      <w:bookmarkStart w:id="126" w:name="_Toc413704362"/>
      <w:r>
        <w:rPr>
          <w:rFonts w:hint="eastAsia"/>
        </w:rPr>
        <w:lastRenderedPageBreak/>
        <w:t>图、表、公式示例</w:t>
      </w:r>
      <w:bookmarkEnd w:id="126"/>
    </w:p>
    <w:p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rsidR="0086505F" w:rsidRDefault="0086505F" w:rsidP="0086505F">
      <w:pPr>
        <w:spacing w:line="240" w:lineRule="auto"/>
        <w:ind w:firstLine="480"/>
        <w:jc w:val="center"/>
      </w:pPr>
    </w:p>
    <w:p w:rsidR="0086505F" w:rsidRPr="001930C0" w:rsidRDefault="0086505F" w:rsidP="004B58DE">
      <w:pPr>
        <w:spacing w:line="240" w:lineRule="auto"/>
        <w:ind w:firstLineChars="0" w:firstLine="0"/>
        <w:jc w:val="center"/>
      </w:pPr>
      <w:r w:rsidRPr="001930C0">
        <w:object w:dxaOrig="2455" w:dyaOrig="2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6pt" o:ole="">
            <v:imagedata r:id="rId29" o:title=""/>
          </v:shape>
          <o:OLEObject Type="Embed" ProgID="Visio.Drawing.11" ShapeID="_x0000_i1025" DrawAspect="Content" ObjectID="_1557814804" r:id="rId30"/>
        </w:object>
      </w:r>
    </w:p>
    <w:p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rsidR="00DA0EC2" w:rsidRDefault="00DA0EC2" w:rsidP="00CC6A8E">
      <w:pPr>
        <w:ind w:firstLine="480"/>
      </w:pPr>
    </w:p>
    <w:p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rsidR="00DA0EC2" w:rsidRPr="00444D38" w:rsidRDefault="00DA0EC2" w:rsidP="00CC6A8E">
      <w:pPr>
        <w:ind w:firstLine="480"/>
      </w:pPr>
    </w:p>
    <w:p w:rsidR="00CC6A8E" w:rsidRDefault="00CC6A8E" w:rsidP="00A01713">
      <w:pPr>
        <w:pStyle w:val="MTDisplayEquation"/>
        <w:tabs>
          <w:tab w:val="clear" w:pos="9080"/>
          <w:tab w:val="right" w:pos="8505"/>
        </w:tabs>
        <w:spacing w:line="240" w:lineRule="auto"/>
      </w:pPr>
      <w:r>
        <w:tab/>
      </w:r>
      <w:r w:rsidRPr="004927DA">
        <w:rPr>
          <w:position w:val="-70"/>
        </w:rPr>
        <w:object w:dxaOrig="5260" w:dyaOrig="1520">
          <v:shape id="_x0000_i1026" type="#_x0000_t75" style="width:267pt;height:78.75pt" o:ole="">
            <v:imagedata r:id="rId31" o:title=""/>
          </v:shape>
          <o:OLEObject Type="Embed" ProgID="Equation.DSMT4" ShapeID="_x0000_i1026" DrawAspect="Content" ObjectID="_1557814805" r:id="rId32"/>
        </w:object>
      </w:r>
      <w:r>
        <w:t xml:space="preserve"> </w:t>
      </w:r>
      <w:r>
        <w:tab/>
      </w:r>
      <w:r w:rsidR="00D240A9">
        <w:fldChar w:fldCharType="begin"/>
      </w:r>
      <w:r>
        <w:instrText xml:space="preserve"> MACROBUTTON MTPlaceRef \* MERGEFORMAT </w:instrText>
      </w:r>
      <w:r w:rsidR="00D240A9">
        <w:fldChar w:fldCharType="begin"/>
      </w:r>
      <w:r>
        <w:instrText xml:space="preserve"> SEQ MTEqn \h \* MERGEFORMAT </w:instrText>
      </w:r>
      <w:r w:rsidR="00D240A9">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D240A9">
        <w:fldChar w:fldCharType="end"/>
      </w:r>
    </w:p>
    <w:p w:rsidR="00A42E48" w:rsidRDefault="00A42E48" w:rsidP="009B171D">
      <w:pPr>
        <w:ind w:firstLineChars="0" w:firstLine="480"/>
      </w:pPr>
    </w:p>
    <w:p w:rsidR="009B171D" w:rsidRDefault="00CC6A8E" w:rsidP="00A42E48">
      <w:pPr>
        <w:ind w:firstLine="480"/>
      </w:pPr>
      <w:r w:rsidRPr="00550EC3">
        <w:rPr>
          <w:rFonts w:hint="eastAsia"/>
        </w:rPr>
        <w:lastRenderedPageBreak/>
        <w:t>表：包括分类项目和数据，一般要求分类项目由左至右横排，数据从上到下竖列。</w:t>
      </w:r>
    </w:p>
    <w:p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48"/>
        <w:gridCol w:w="1157"/>
        <w:gridCol w:w="1284"/>
        <w:gridCol w:w="1129"/>
        <w:gridCol w:w="1129"/>
        <w:gridCol w:w="1129"/>
        <w:gridCol w:w="1127"/>
      </w:tblGrid>
      <w:tr w:rsidR="0086505F" w:rsidRPr="00444D38" w:rsidTr="00444D38">
        <w:trPr>
          <w:trHeight w:val="397"/>
          <w:jc w:val="center"/>
        </w:trPr>
        <w:tc>
          <w:tcPr>
            <w:tcW w:w="1137" w:type="pct"/>
            <w:vMerge w:val="restart"/>
            <w:vAlign w:val="center"/>
          </w:tcPr>
          <w:p w:rsidR="0086505F" w:rsidRPr="00444D38" w:rsidRDefault="00D240A9" w:rsidP="00444D38">
            <w:pPr>
              <w:pStyle w:val="ab"/>
              <w:ind w:firstLineChars="0" w:firstLine="0"/>
              <w:rPr>
                <w:sz w:val="21"/>
                <w:szCs w:val="21"/>
              </w:rPr>
            </w:pPr>
            <w:r>
              <w:rPr>
                <w:noProof/>
                <w:sz w:val="21"/>
                <w:szCs w:val="21"/>
              </w:rPr>
              <w:pict>
                <v:line id="__TH_L70" o:spid="_x0000_s1036"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rsidR="0086505F" w:rsidRPr="00444D38" w:rsidRDefault="0086505F" w:rsidP="00444D38">
            <w:pPr>
              <w:pStyle w:val="ab"/>
              <w:ind w:firstLineChars="0" w:firstLine="0"/>
              <w:rPr>
                <w:sz w:val="21"/>
                <w:szCs w:val="21"/>
              </w:rPr>
            </w:pPr>
            <w:r w:rsidRPr="00444D38">
              <w:rPr>
                <w:sz w:val="21"/>
                <w:szCs w:val="21"/>
              </w:rPr>
              <w:t>电性能参数</w:t>
            </w:r>
          </w:p>
        </w:tc>
        <w:tc>
          <w:tcPr>
            <w:tcW w:w="642"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713"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环形缝隙</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探针和缝隙</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缝隙和</w:t>
            </w:r>
            <w:r w:rsidRPr="00444D38">
              <w:rPr>
                <w:sz w:val="21"/>
                <w:szCs w:val="21"/>
              </w:rPr>
              <w:t>CPW</w:t>
            </w:r>
          </w:p>
        </w:tc>
      </w:tr>
      <w:tr w:rsidR="0086505F" w:rsidRPr="00444D38" w:rsidTr="00444D38">
        <w:trPr>
          <w:trHeight w:val="397"/>
          <w:jc w:val="center"/>
        </w:trPr>
        <w:tc>
          <w:tcPr>
            <w:tcW w:w="1137" w:type="pct"/>
            <w:vMerge/>
            <w:vAlign w:val="center"/>
          </w:tcPr>
          <w:p w:rsidR="0086505F" w:rsidRPr="00444D38" w:rsidRDefault="0086505F" w:rsidP="00444D38">
            <w:pPr>
              <w:pStyle w:val="ab"/>
              <w:ind w:firstLineChars="0" w:firstLine="0"/>
              <w:rPr>
                <w:sz w:val="21"/>
                <w:szCs w:val="21"/>
              </w:rPr>
            </w:pPr>
          </w:p>
        </w:tc>
        <w:tc>
          <w:tcPr>
            <w:tcW w:w="642" w:type="pct"/>
            <w:vMerge/>
            <w:vAlign w:val="center"/>
          </w:tcPr>
          <w:p w:rsidR="0086505F" w:rsidRPr="00444D38" w:rsidRDefault="0086505F" w:rsidP="00444D38">
            <w:pPr>
              <w:pStyle w:val="ab"/>
              <w:ind w:firstLineChars="0" w:firstLine="0"/>
              <w:jc w:val="center"/>
              <w:rPr>
                <w:sz w:val="21"/>
                <w:szCs w:val="21"/>
              </w:rPr>
            </w:pPr>
          </w:p>
        </w:tc>
        <w:tc>
          <w:tcPr>
            <w:tcW w:w="713" w:type="pct"/>
            <w:vMerge/>
            <w:vAlign w:val="center"/>
          </w:tcPr>
          <w:p w:rsidR="0086505F" w:rsidRPr="00444D38" w:rsidRDefault="0086505F" w:rsidP="00444D38">
            <w:pPr>
              <w:pStyle w:val="ab"/>
              <w:ind w:firstLineChars="0" w:firstLine="0"/>
              <w:jc w:val="center"/>
              <w:rPr>
                <w:sz w:val="21"/>
                <w:szCs w:val="21"/>
              </w:rPr>
            </w:pP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CPW</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谐振频率</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9.5 GHz</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8.8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9.4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9.2 GHz</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9.3 GHz</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带宽</w:t>
            </w:r>
          </w:p>
          <w:p w:rsidR="0086505F" w:rsidRPr="00444D38" w:rsidRDefault="0086505F" w:rsidP="00444D38">
            <w:pPr>
              <w:pStyle w:val="ab"/>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7.3%</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4.5%</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6.9%</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6.8%</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4.9%</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5.3%</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隔离度</w:t>
            </w:r>
          </w:p>
          <w:p w:rsidR="0086505F" w:rsidRPr="00444D38" w:rsidRDefault="0086505F" w:rsidP="00444D38">
            <w:pPr>
              <w:pStyle w:val="ab"/>
              <w:ind w:firstLineChars="0" w:firstLine="0"/>
              <w:jc w:val="center"/>
              <w:rPr>
                <w:sz w:val="21"/>
                <w:szCs w:val="21"/>
              </w:rPr>
            </w:pPr>
            <w:r w:rsidRPr="00444D38">
              <w:rPr>
                <w:sz w:val="21"/>
                <w:szCs w:val="21"/>
              </w:rPr>
              <w:t>（带内最差）</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-16.5 dB</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-17 dB</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-31 dB</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-22 dB</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方向图</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交叉极化电平</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r>
    </w:tbl>
    <w:p w:rsidR="0086505F" w:rsidRDefault="0086505F" w:rsidP="0086505F">
      <w:pPr>
        <w:spacing w:line="240" w:lineRule="auto"/>
        <w:ind w:firstLine="480"/>
        <w:jc w:val="center"/>
      </w:pPr>
    </w:p>
    <w:p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rsidR="00966C2D" w:rsidRDefault="00966C2D" w:rsidP="00966C2D">
      <w:pPr>
        <w:ind w:firstLineChars="0" w:firstLine="0"/>
      </w:pPr>
    </w:p>
    <w:p w:rsidR="00966C2D" w:rsidRDefault="00966C2D" w:rsidP="00966C2D">
      <w:pPr>
        <w:ind w:firstLineChars="0" w:firstLine="0"/>
      </w:pPr>
    </w:p>
    <w:p w:rsidR="00AE1D79" w:rsidRDefault="00D240A9"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66C2D">
      <w:pPr>
        <w:ind w:firstLineChars="0" w:firstLine="0"/>
        <w:rPr>
          <w:vanish/>
        </w:rPr>
      </w:pPr>
    </w:p>
    <w:p w:rsidR="007E72F0" w:rsidRDefault="007E72F0" w:rsidP="00C43E8D">
      <w:pPr>
        <w:ind w:firstLineChars="0" w:firstLine="0"/>
      </w:pPr>
    </w:p>
    <w:p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023E69" w:rsidRDefault="00453172" w:rsidP="00F11264">
      <w:pPr>
        <w:pStyle w:val="-1"/>
      </w:pPr>
      <w:bookmarkStart w:id="127" w:name="_Toc413704363"/>
      <w:bookmarkStart w:id="128" w:name="_Toc156291166"/>
      <w:bookmarkStart w:id="129" w:name="_Toc156292018"/>
      <w:bookmarkStart w:id="130" w:name="_Toc163533804"/>
      <w:bookmarkEnd w:id="0"/>
      <w:bookmarkEnd w:id="102"/>
      <w:r w:rsidRPr="001930C0">
        <w:lastRenderedPageBreak/>
        <w:t>参考文献</w:t>
      </w:r>
      <w:bookmarkEnd w:id="127"/>
    </w:p>
    <w:p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rsidR="00BC3318" w:rsidRPr="00235E95" w:rsidRDefault="00BC3318" w:rsidP="00F11264">
      <w:pPr>
        <w:pStyle w:val="a"/>
        <w:numPr>
          <w:ilvl w:val="0"/>
          <w:numId w:val="0"/>
        </w:numPr>
        <w:ind w:left="100"/>
        <w:rPr>
          <w:rFonts w:cs="Times New Roman"/>
          <w:sz w:val="21"/>
        </w:rPr>
      </w:pPr>
    </w:p>
    <w:p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rsidR="00023E69" w:rsidRPr="00235E95" w:rsidRDefault="00023E69"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A8401B" w:rsidRDefault="00A8401B" w:rsidP="00702999">
      <w:pPr>
        <w:pStyle w:val="a"/>
        <w:numPr>
          <w:ilvl w:val="0"/>
          <w:numId w:val="0"/>
        </w:numPr>
        <w:ind w:left="588" w:hanging="488"/>
        <w:rPr>
          <w:rFonts w:cs="Times New Roman"/>
        </w:rPr>
      </w:pPr>
    </w:p>
    <w:p w:rsidR="00A8401B" w:rsidRDefault="00A8401B">
      <w:pPr>
        <w:widowControl/>
        <w:spacing w:line="240" w:lineRule="auto"/>
        <w:ind w:firstLineChars="0" w:firstLine="0"/>
        <w:jc w:val="left"/>
        <w:rPr>
          <w:snapToGrid w:val="0"/>
          <w:kern w:val="0"/>
        </w:rPr>
      </w:pPr>
      <w:r>
        <w:br w:type="page"/>
      </w:r>
    </w:p>
    <w:p w:rsidR="00023E69" w:rsidRDefault="00023E69" w:rsidP="00702999">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453172" w:rsidP="009B7AAE">
      <w:pPr>
        <w:pStyle w:val="-1"/>
      </w:pPr>
      <w:bookmarkStart w:id="131" w:name="_Toc211067524"/>
      <w:bookmarkStart w:id="132" w:name="_Toc413704364"/>
      <w:r w:rsidRPr="001930C0">
        <w:lastRenderedPageBreak/>
        <w:t>致谢</w:t>
      </w:r>
      <w:bookmarkEnd w:id="131"/>
      <w:bookmarkEnd w:id="132"/>
    </w:p>
    <w:p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rsidR="00B55477" w:rsidRDefault="00B55477" w:rsidP="00373E1B">
      <w:pPr>
        <w:pStyle w:val="a"/>
        <w:numPr>
          <w:ilvl w:val="0"/>
          <w:numId w:val="0"/>
        </w:numPr>
        <w:ind w:left="588" w:hanging="488"/>
        <w:rPr>
          <w:rFonts w:cs="Times New Roman"/>
        </w:rPr>
      </w:pPr>
    </w:p>
    <w:p w:rsidR="001C6157" w:rsidRDefault="001C6157"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BF77E9" w:rsidP="0014601B">
      <w:pPr>
        <w:pStyle w:val="-1"/>
      </w:pPr>
      <w:bookmarkStart w:id="133" w:name="_Toc413704365"/>
      <w:bookmarkEnd w:id="128"/>
      <w:bookmarkEnd w:id="129"/>
      <w:bookmarkEnd w:id="130"/>
      <w:r w:rsidRPr="001930C0">
        <w:lastRenderedPageBreak/>
        <w:t>作者简介</w:t>
      </w:r>
      <w:bookmarkEnd w:id="133"/>
    </w:p>
    <w:p w:rsidR="00BF77E9" w:rsidRPr="001930C0" w:rsidRDefault="00E55566" w:rsidP="0081152F">
      <w:pPr>
        <w:pStyle w:val="5"/>
      </w:pPr>
      <w:bookmarkStart w:id="134" w:name="_Toc406370026"/>
      <w:bookmarkStart w:id="135" w:name="_Toc406371084"/>
      <w:bookmarkStart w:id="136" w:name="_Toc406399667"/>
      <w:bookmarkStart w:id="137" w:name="_Toc406404546"/>
      <w:bookmarkStart w:id="138" w:name="_Toc406405809"/>
      <w:bookmarkStart w:id="139" w:name="_Toc406406988"/>
      <w:bookmarkStart w:id="140" w:name="_Toc408905477"/>
      <w:bookmarkStart w:id="141" w:name="_Toc408908538"/>
      <w:r w:rsidRPr="001930C0">
        <w:t>基本情况</w:t>
      </w:r>
      <w:bookmarkEnd w:id="134"/>
      <w:bookmarkEnd w:id="135"/>
      <w:bookmarkEnd w:id="136"/>
      <w:bookmarkEnd w:id="137"/>
      <w:bookmarkEnd w:id="138"/>
      <w:bookmarkEnd w:id="139"/>
      <w:bookmarkEnd w:id="140"/>
      <w:bookmarkEnd w:id="141"/>
    </w:p>
    <w:p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rsidR="00E55566" w:rsidRPr="001930C0" w:rsidRDefault="00E55566" w:rsidP="0081152F">
      <w:pPr>
        <w:pStyle w:val="5"/>
      </w:pPr>
      <w:bookmarkStart w:id="142" w:name="_Toc406370027"/>
      <w:bookmarkStart w:id="143" w:name="_Toc406371085"/>
      <w:bookmarkStart w:id="144" w:name="_Toc406399668"/>
      <w:bookmarkStart w:id="145" w:name="_Toc406404547"/>
      <w:bookmarkStart w:id="146" w:name="_Toc406405810"/>
      <w:bookmarkStart w:id="147" w:name="_Toc406406989"/>
      <w:bookmarkStart w:id="148" w:name="_Toc408905478"/>
      <w:bookmarkStart w:id="149" w:name="_Toc408908539"/>
      <w:r w:rsidRPr="001930C0">
        <w:t>教育背景</w:t>
      </w:r>
      <w:bookmarkEnd w:id="142"/>
      <w:bookmarkEnd w:id="143"/>
      <w:bookmarkEnd w:id="144"/>
      <w:bookmarkEnd w:id="145"/>
      <w:bookmarkEnd w:id="146"/>
      <w:bookmarkEnd w:id="147"/>
      <w:bookmarkEnd w:id="148"/>
      <w:bookmarkEnd w:id="149"/>
    </w:p>
    <w:p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rsidR="00A6792B" w:rsidRPr="00A6792B" w:rsidRDefault="00453172" w:rsidP="0081152F">
      <w:pPr>
        <w:pStyle w:val="5"/>
      </w:pPr>
      <w:bookmarkStart w:id="150" w:name="_Toc406370028"/>
      <w:bookmarkStart w:id="151" w:name="_Toc406371086"/>
      <w:bookmarkStart w:id="152" w:name="_Toc406399669"/>
      <w:bookmarkStart w:id="153" w:name="_Toc406404548"/>
      <w:bookmarkStart w:id="154" w:name="_Toc406405811"/>
      <w:bookmarkStart w:id="155" w:name="_Toc406406990"/>
      <w:bookmarkStart w:id="156" w:name="_Toc408905479"/>
      <w:bookmarkStart w:id="157"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50"/>
      <w:bookmarkEnd w:id="151"/>
      <w:bookmarkEnd w:id="152"/>
      <w:bookmarkEnd w:id="153"/>
      <w:bookmarkEnd w:id="154"/>
      <w:bookmarkEnd w:id="155"/>
      <w:bookmarkEnd w:id="156"/>
      <w:bookmarkEnd w:id="157"/>
    </w:p>
    <w:p w:rsidR="001F3EE0" w:rsidRPr="00770A40" w:rsidRDefault="00453172" w:rsidP="0081152F">
      <w:pPr>
        <w:pStyle w:val="6"/>
      </w:pPr>
      <w:bookmarkStart w:id="158" w:name="_Toc406370029"/>
      <w:bookmarkStart w:id="159" w:name="_Toc406371087"/>
      <w:bookmarkStart w:id="160" w:name="_Toc406399670"/>
      <w:bookmarkStart w:id="161" w:name="_Toc406404549"/>
      <w:bookmarkStart w:id="162" w:name="_Toc406405812"/>
      <w:bookmarkStart w:id="163" w:name="_Toc406406991"/>
      <w:bookmarkStart w:id="164" w:name="_Toc408905480"/>
      <w:bookmarkStart w:id="165" w:name="_Toc408908541"/>
      <w:bookmarkStart w:id="166" w:name="_Toc411229387"/>
      <w:r w:rsidRPr="00770A40">
        <w:t>发表学术论文</w:t>
      </w:r>
      <w:bookmarkEnd w:id="158"/>
      <w:bookmarkEnd w:id="159"/>
      <w:bookmarkEnd w:id="160"/>
      <w:bookmarkEnd w:id="161"/>
      <w:bookmarkEnd w:id="162"/>
      <w:bookmarkEnd w:id="163"/>
      <w:bookmarkEnd w:id="164"/>
      <w:bookmarkEnd w:id="165"/>
      <w:bookmarkEnd w:id="166"/>
    </w:p>
    <w:p w:rsidR="00E071FC" w:rsidRDefault="00453172" w:rsidP="006B4EFE">
      <w:pPr>
        <w:pStyle w:val="af6"/>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rsidR="00453172" w:rsidRPr="00E071FC" w:rsidRDefault="00453172" w:rsidP="00E071FC">
      <w:pPr>
        <w:pStyle w:val="af6"/>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rsidR="00453172" w:rsidRPr="001930C0" w:rsidRDefault="0081579C" w:rsidP="0081152F">
      <w:pPr>
        <w:pStyle w:val="6"/>
      </w:pPr>
      <w:bookmarkStart w:id="167" w:name="_Toc406370030"/>
      <w:bookmarkStart w:id="168" w:name="_Toc406371088"/>
      <w:bookmarkStart w:id="169" w:name="_Toc406399671"/>
      <w:bookmarkStart w:id="170" w:name="_Toc406404550"/>
      <w:bookmarkStart w:id="171" w:name="_Toc406405813"/>
      <w:bookmarkStart w:id="172" w:name="_Toc406406992"/>
      <w:bookmarkStart w:id="173" w:name="_Toc408905481"/>
      <w:bookmarkStart w:id="174" w:name="_Toc408908542"/>
      <w:bookmarkStart w:id="175" w:name="_Toc411229388"/>
      <w:r w:rsidRPr="001930C0">
        <w:t>申请（授权）</w:t>
      </w:r>
      <w:r w:rsidR="005358AA" w:rsidRPr="001930C0">
        <w:t>专利</w:t>
      </w:r>
      <w:bookmarkEnd w:id="167"/>
      <w:bookmarkEnd w:id="168"/>
      <w:bookmarkEnd w:id="169"/>
      <w:bookmarkEnd w:id="170"/>
      <w:bookmarkEnd w:id="171"/>
      <w:bookmarkEnd w:id="172"/>
      <w:bookmarkEnd w:id="173"/>
      <w:bookmarkEnd w:id="174"/>
      <w:bookmarkEnd w:id="175"/>
    </w:p>
    <w:p w:rsidR="00453172" w:rsidRPr="001930C0" w:rsidRDefault="00453172" w:rsidP="00BD3DD2">
      <w:pPr>
        <w:pStyle w:val="af6"/>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rsidR="008021AA" w:rsidRPr="001930C0" w:rsidRDefault="008021AA" w:rsidP="0081152F">
      <w:pPr>
        <w:pStyle w:val="6"/>
      </w:pPr>
      <w:bookmarkStart w:id="176" w:name="_Toc406370031"/>
      <w:bookmarkStart w:id="177" w:name="_Toc406371089"/>
      <w:bookmarkStart w:id="178" w:name="_Toc406399672"/>
      <w:bookmarkStart w:id="179" w:name="_Toc406404551"/>
      <w:bookmarkStart w:id="180" w:name="_Toc406405814"/>
      <w:bookmarkStart w:id="181" w:name="_Toc406406993"/>
      <w:bookmarkStart w:id="182" w:name="_Toc408905482"/>
      <w:bookmarkStart w:id="183" w:name="_Toc408908543"/>
      <w:bookmarkStart w:id="184" w:name="_Toc411229389"/>
      <w:r w:rsidRPr="001930C0">
        <w:t>参与科研项目及获奖</w:t>
      </w:r>
      <w:bookmarkEnd w:id="176"/>
      <w:bookmarkEnd w:id="177"/>
      <w:bookmarkEnd w:id="178"/>
      <w:bookmarkEnd w:id="179"/>
      <w:bookmarkEnd w:id="180"/>
      <w:bookmarkEnd w:id="181"/>
      <w:bookmarkEnd w:id="182"/>
      <w:bookmarkEnd w:id="183"/>
      <w:bookmarkEnd w:id="184"/>
    </w:p>
    <w:p w:rsidR="008021AA" w:rsidRPr="00BD3DD2" w:rsidRDefault="008021AA" w:rsidP="00BD3DD2">
      <w:pPr>
        <w:pStyle w:val="af6"/>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rsidR="00E77D1B" w:rsidRPr="00BD3DD2" w:rsidRDefault="00873606" w:rsidP="00BD3DD2">
      <w:pPr>
        <w:pStyle w:val="af6"/>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rsidR="00E77D1B" w:rsidRPr="001930C0" w:rsidRDefault="00E77D1B" w:rsidP="00C22212">
      <w:pPr>
        <w:tabs>
          <w:tab w:val="num" w:pos="600"/>
        </w:tabs>
        <w:ind w:firstLineChars="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782001" w:rsidRDefault="00782001" w:rsidP="00023E69">
      <w:pPr>
        <w:tabs>
          <w:tab w:val="num" w:pos="600"/>
        </w:tabs>
        <w:ind w:firstLineChars="0" w:firstLine="0"/>
        <w:rPr>
          <w:sz w:val="21"/>
        </w:rPr>
      </w:pPr>
    </w:p>
    <w:p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8B4" w:rsidRDefault="003578B4" w:rsidP="00F95083">
      <w:pPr>
        <w:ind w:firstLine="480"/>
      </w:pPr>
      <w:r>
        <w:separator/>
      </w: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234C25">
      <w:pPr>
        <w:ind w:firstLine="480"/>
      </w:pPr>
    </w:p>
  </w:endnote>
  <w:endnote w:type="continuationSeparator" w:id="0">
    <w:p w:rsidR="003578B4" w:rsidRDefault="003578B4" w:rsidP="00F95083">
      <w:pPr>
        <w:ind w:firstLine="480"/>
      </w:pPr>
      <w:r>
        <w:continuationSeparator/>
      </w: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234C25">
      <w:pPr>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CD4214" w:rsidRDefault="00B665A0" w:rsidP="00CD4214">
    <w:pPr>
      <w:pStyle w:val="a5"/>
      <w:ind w:firstLineChars="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0923C4">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0923C4">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F12623">
    <w:pPr>
      <w:pStyle w:val="a5"/>
      <w:ind w:firstLineChars="0" w:firstLine="0"/>
    </w:pPr>
  </w:p>
  <w:p w:rsidR="00B665A0" w:rsidRDefault="00B665A0" w:rsidP="000923C4">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719300"/>
      <w:docPartObj>
        <w:docPartGallery w:val="Page Numbers (Bottom of Page)"/>
        <w:docPartUnique/>
      </w:docPartObj>
    </w:sdtPr>
    <w:sdtContent>
      <w:p w:rsidR="00B665A0" w:rsidRDefault="00D240A9" w:rsidP="00855039">
        <w:pPr>
          <w:pStyle w:val="a5"/>
          <w:ind w:firstLine="360"/>
          <w:jc w:val="center"/>
        </w:pPr>
        <w:r w:rsidRPr="00D240A9">
          <w:fldChar w:fldCharType="begin"/>
        </w:r>
        <w:r w:rsidR="00B665A0">
          <w:instrText>PAGE   \* MERGEFORMAT</w:instrText>
        </w:r>
        <w:r w:rsidRPr="00D240A9">
          <w:fldChar w:fldCharType="separate"/>
        </w:r>
        <w:r w:rsidR="00197443" w:rsidRPr="00197443">
          <w:rPr>
            <w:lang w:val="zh-CN"/>
          </w:rPr>
          <w:t>16</w:t>
        </w:r>
        <w:r>
          <w:rPr>
            <w:lang w:val="zh-CN"/>
          </w:rPr>
          <w:fldChar w:fldCharType="end"/>
        </w:r>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D240A9" w:rsidP="00855039">
    <w:pPr>
      <w:pStyle w:val="a5"/>
      <w:ind w:firstLine="360"/>
      <w:jc w:val="center"/>
    </w:pPr>
    <w:r w:rsidRPr="00D240A9">
      <w:fldChar w:fldCharType="begin"/>
    </w:r>
    <w:r w:rsidR="00B665A0">
      <w:instrText>PAGE   \* MERGEFORMAT</w:instrText>
    </w:r>
    <w:r w:rsidRPr="00D240A9">
      <w:fldChar w:fldCharType="separate"/>
    </w:r>
    <w:r w:rsidR="00197443" w:rsidRPr="00197443">
      <w:rPr>
        <w:lang w:val="zh-CN"/>
      </w:rPr>
      <w:t>XIII</w:t>
    </w:r>
    <w:r>
      <w:rPr>
        <w:lang w:val="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D240A9" w:rsidP="00855039">
    <w:pPr>
      <w:pStyle w:val="a5"/>
      <w:ind w:firstLine="360"/>
      <w:jc w:val="center"/>
    </w:pPr>
    <w:r w:rsidRPr="00D240A9">
      <w:fldChar w:fldCharType="begin"/>
    </w:r>
    <w:r w:rsidR="00B665A0">
      <w:instrText>PAGE   \* MERGEFORMAT</w:instrText>
    </w:r>
    <w:r w:rsidRPr="00D240A9">
      <w:fldChar w:fldCharType="separate"/>
    </w:r>
    <w:r w:rsidR="00197443" w:rsidRPr="00197443">
      <w:rPr>
        <w:lang w:val="zh-CN"/>
      </w:rPr>
      <w:t>15</w:t>
    </w:r>
    <w:r>
      <w:rPr>
        <w:lang w:val="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8B4" w:rsidRDefault="003578B4" w:rsidP="00B649AF">
      <w:pPr>
        <w:ind w:firstLineChars="0" w:firstLine="0"/>
      </w:pPr>
      <w:r>
        <w:separator/>
      </w:r>
    </w:p>
    <w:p w:rsidR="003578B4" w:rsidRDefault="003578B4" w:rsidP="00234C25">
      <w:pPr>
        <w:ind w:firstLine="480"/>
      </w:pPr>
    </w:p>
  </w:footnote>
  <w:footnote w:type="continuationSeparator" w:id="0">
    <w:p w:rsidR="003578B4" w:rsidRDefault="003578B4" w:rsidP="00F95083">
      <w:pPr>
        <w:ind w:firstLine="480"/>
      </w:pPr>
      <w:r>
        <w:continuationSeparator/>
      </w: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F95083">
      <w:pPr>
        <w:ind w:firstLine="480"/>
      </w:pPr>
    </w:p>
    <w:p w:rsidR="003578B4" w:rsidRDefault="003578B4" w:rsidP="00234C25">
      <w:pPr>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A71EF0">
    <w:pPr>
      <w:ind w:firstLine="48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缩略语对照表</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r>
      <w:rPr>
        <w:rFonts w:hint="eastAsia"/>
      </w:rPr>
      <w:t>目录</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A8113F" w:rsidRDefault="00B665A0"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D240A9" w:rsidP="00FE5E69">
    <w:pPr>
      <w:pStyle w:val="a4"/>
    </w:pPr>
    <w:r>
      <w:fldChar w:fldCharType="begin"/>
    </w:r>
    <w:r w:rsidR="00B665A0">
      <w:instrText xml:space="preserve"> </w:instrText>
    </w:r>
    <w:r w:rsidR="00B665A0">
      <w:rPr>
        <w:rFonts w:hint="eastAsia"/>
      </w:rPr>
      <w:instrText>REF _Ref406368797 \r \h</w:instrText>
    </w:r>
    <w:r w:rsidR="00B665A0">
      <w:instrText xml:space="preserve"> </w:instrText>
    </w:r>
    <w:r>
      <w:fldChar w:fldCharType="separate"/>
    </w:r>
    <w:r w:rsidR="00466A65">
      <w:rPr>
        <w:rFonts w:hint="eastAsia"/>
      </w:rPr>
      <w:t>第二章</w:t>
    </w:r>
    <w:r>
      <w:fldChar w:fldCharType="end"/>
    </w:r>
    <w:r w:rsidR="00B665A0">
      <w:rPr>
        <w:rFonts w:hint="eastAsia"/>
      </w:rPr>
      <w:t xml:space="preserve"> </w:t>
    </w:r>
    <w:r>
      <w:fldChar w:fldCharType="begin"/>
    </w:r>
    <w:r w:rsidR="00B665A0">
      <w:instrText xml:space="preserve"> </w:instrText>
    </w:r>
    <w:r w:rsidR="00B665A0">
      <w:rPr>
        <w:rFonts w:hint="eastAsia"/>
      </w:rPr>
      <w:instrText>REF _Ref406403254 \h</w:instrText>
    </w:r>
    <w:r w:rsidR="00B665A0">
      <w:instrText xml:space="preserve"> </w:instrText>
    </w:r>
    <w:r>
      <w:fldChar w:fldCharType="separate"/>
    </w:r>
    <w:r w:rsidR="00466A65" w:rsidRPr="00CB5D2A">
      <w:rPr>
        <w:rFonts w:hint="eastAsia"/>
      </w:rPr>
      <w:t>研究生学位论文撰写的内容要求</w:t>
    </w:r>
    <w: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D240A9" w:rsidP="00FE5E69">
    <w:pPr>
      <w:pStyle w:val="a4"/>
    </w:pPr>
    <w:r>
      <w:fldChar w:fldCharType="begin"/>
    </w:r>
    <w:r w:rsidR="00B665A0">
      <w:instrText xml:space="preserve"> REF _Ref406403300 \w \h </w:instrText>
    </w:r>
    <w:r>
      <w:fldChar w:fldCharType="separate"/>
    </w:r>
    <w:r w:rsidR="00466A65">
      <w:rPr>
        <w:rFonts w:hint="eastAsia"/>
      </w:rPr>
      <w:t>第三章</w:t>
    </w:r>
    <w:r>
      <w:fldChar w:fldCharType="end"/>
    </w:r>
    <w:r w:rsidR="00B665A0">
      <w:rPr>
        <w:rFonts w:hint="eastAsia"/>
      </w:rPr>
      <w:t xml:space="preserve"> </w:t>
    </w:r>
    <w:r>
      <w:fldChar w:fldCharType="begin"/>
    </w:r>
    <w:r w:rsidR="00B665A0">
      <w:instrText xml:space="preserve"> REF _Ref406403300 \h </w:instrText>
    </w:r>
    <w:r>
      <w:fldChar w:fldCharType="separate"/>
    </w:r>
    <w:r w:rsidR="00466A65" w:rsidRPr="00347AA7">
      <w:rPr>
        <w:rFonts w:hint="eastAsia"/>
      </w:rPr>
      <w:t>研</w:t>
    </w:r>
    <w:r>
      <w:fldChar w:fldCharType="end"/>
    </w:r>
    <w:r w:rsidR="00B665A0" w:rsidRPr="00007CB7">
      <w:rPr>
        <w:rFonts w:hint="eastAsia"/>
      </w:rPr>
      <w:t>究生学位论文的编辑、打印、装订要求</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007CB7" w:rsidRDefault="00B665A0"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B665A0" w:rsidP="00FE5E69">
    <w:pPr>
      <w:pStyle w:val="a4"/>
    </w:pPr>
    <w:r>
      <w:rPr>
        <w:rFonts w:hint="eastAsia"/>
      </w:rPr>
      <w:t>参考文献</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B665A0" w:rsidP="00FE5E69">
    <w:pPr>
      <w:pStyle w:val="a4"/>
    </w:pPr>
    <w:r>
      <w:rPr>
        <w:rFonts w:hint="eastAsia"/>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AB3697" w:rsidRDefault="00B665A0" w:rsidP="007E6392">
    <w:pPr>
      <w:pStyle w:val="a4"/>
    </w:pPr>
    <w:r>
      <w:rPr>
        <w:rFonts w:hint="eastAsia"/>
      </w:rPr>
      <w:t>作者简介</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0923C4" w:rsidRDefault="00B665A0" w:rsidP="00A71EF0">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e"/>
            <w:rFonts w:hint="eastAsia"/>
            <w:color w:val="FF0000"/>
          </w:rPr>
          <w:t>选择类型</w:t>
        </w:r>
      </w:sdtContent>
    </w:sdt>
    <w:r w:rsidRPr="00D97F6D">
      <w:rPr>
        <w:rFonts w:hint="eastAsia"/>
      </w:rPr>
      <w:t>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r>
      <w:rPr>
        <w:rFonts w:hint="eastAsia"/>
      </w:rPr>
      <w:t>摘要</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r w:rsidRPr="00D97F6D">
      <w:t>ABSTRACT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插图索引</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表格索引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符号对照表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attachedTemplate r:id="rId1"/>
  <w:stylePaneFormatFilter w:val="0008"/>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5122"/>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Char"/>
    <w:uiPriority w:val="99"/>
    <w:rsid w:val="000410AE"/>
    <w:pPr>
      <w:tabs>
        <w:tab w:val="center" w:pos="4153"/>
        <w:tab w:val="right" w:pos="8306"/>
      </w:tabs>
      <w:snapToGrid w:val="0"/>
      <w:jc w:val="left"/>
    </w:pPr>
    <w:rPr>
      <w:sz w:val="18"/>
      <w:szCs w:val="18"/>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ind w:firstLineChars="0" w:firstLine="0"/>
      <w:jc w:val="center"/>
    </w:pPr>
    <w:rPr>
      <w:rFonts w:eastAsia="黑体"/>
      <w:bCs/>
      <w:sz w:val="32"/>
      <w:szCs w:val="32"/>
    </w:rPr>
  </w:style>
  <w:style w:type="paragraph" w:styleId="a8">
    <w:name w:val="caption"/>
    <w:basedOn w:val="a0"/>
    <w:next w:val="a0"/>
    <w:qFormat/>
    <w:rsid w:val="000410AE"/>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rPr>
  </w:style>
  <w:style w:type="paragraph" w:customStyle="1" w:styleId="-">
    <w:name w:val="标题-表格"/>
    <w:basedOn w:val="ab"/>
    <w:next w:val="ab"/>
    <w:qFormat/>
    <w:rsid w:val="00701841"/>
    <w:pPr>
      <w:keepNext/>
      <w:numPr>
        <w:ilvl w:val="7"/>
        <w:numId w:val="5"/>
      </w:numPr>
      <w:spacing w:beforeLines="100" w:after="120" w:line="360" w:lineRule="auto"/>
      <w:ind w:firstLineChars="0"/>
      <w:jc w:val="center"/>
    </w:pPr>
    <w:rPr>
      <w:sz w:val="21"/>
      <w:szCs w:val="21"/>
    </w:rPr>
  </w:style>
  <w:style w:type="paragraph" w:styleId="11">
    <w:name w:val="toc 1"/>
    <w:basedOn w:val="a0"/>
    <w:next w:val="a0"/>
    <w:uiPriority w:val="39"/>
    <w:rsid w:val="006D5E50"/>
    <w:pPr>
      <w:ind w:firstLineChars="0" w:firstLine="0"/>
    </w:pPr>
    <w:rPr>
      <w:rFonts w:eastAsia="黑体"/>
    </w:rPr>
  </w:style>
  <w:style w:type="paragraph" w:styleId="21">
    <w:name w:val="toc 2"/>
    <w:basedOn w:val="a0"/>
    <w:next w:val="a0"/>
    <w:uiPriority w:val="39"/>
    <w:rsid w:val="00FC2214"/>
    <w:pPr>
      <w:ind w:leftChars="190" w:left="190" w:firstLineChars="0" w:firstLine="0"/>
    </w:pPr>
  </w:style>
  <w:style w:type="paragraph" w:styleId="31">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81152F"/>
    <w:rPr>
      <w:b/>
      <w:bCs/>
      <w:noProof/>
      <w:snapToGrid w:val="0"/>
      <w:sz w:val="30"/>
      <w:szCs w:val="30"/>
    </w:rPr>
  </w:style>
  <w:style w:type="character" w:customStyle="1" w:styleId="3Char">
    <w:name w:val="标题 3 Char"/>
    <w:aliases w:val="三级标题 Char"/>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ind w:firstLine="480"/>
    </w:pPr>
    <w:rPr>
      <w:noProof w:val="0"/>
      <w:szCs w:val="24"/>
    </w:rPr>
  </w:style>
  <w:style w:type="character" w:customStyle="1" w:styleId="Char3">
    <w:name w:val="摘要 Char"/>
    <w:aliases w:val="表格正文 Char"/>
    <w:link w:val="ab"/>
    <w:rsid w:val="00157E8E"/>
    <w:rPr>
      <w:kern w:val="2"/>
      <w:sz w:val="24"/>
      <w:szCs w:val="24"/>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7">
    <w:name w:val="我的正文"/>
    <w:basedOn w:val="af8"/>
    <w:link w:val="Char4"/>
    <w:qFormat/>
    <w:rsid w:val="00284CBE"/>
    <w:pPr>
      <w:spacing w:before="60"/>
      <w:ind w:firstLine="480"/>
    </w:pPr>
    <w:rPr>
      <w:noProof w:val="0"/>
      <w:szCs w:val="24"/>
    </w:rPr>
  </w:style>
  <w:style w:type="character" w:customStyle="1" w:styleId="Char4">
    <w:name w:val="我的正文 Char"/>
    <w:link w:val="af7"/>
    <w:rsid w:val="00284CBE"/>
    <w:rPr>
      <w:kern w:val="2"/>
      <w:sz w:val="24"/>
      <w:szCs w:val="24"/>
    </w:rPr>
  </w:style>
  <w:style w:type="paragraph" w:styleId="af8">
    <w:name w:val="Normal Indent"/>
    <w:basedOn w:val="a0"/>
    <w:rsid w:val="00284CBE"/>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line="400" w:lineRule="exact"/>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997E31"/>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050FD0"/>
    <w:pPr>
      <w:numPr>
        <w:ilvl w:val="2"/>
      </w:numPr>
      <w:spacing w:before="240" w:after="120"/>
      <w:ind w:left="510"/>
      <w:jc w:val="left"/>
      <w:outlineLvl w:val="2"/>
    </w:pPr>
    <w:rPr>
      <w:sz w:val="28"/>
      <w:szCs w:val="28"/>
      <w:lang w:val="x-none" w:eastAsia="x-none"/>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basedOn w:val="20"/>
    <w:next w:val="a0"/>
    <w:rsid w:val="0088692A"/>
    <w:pPr>
      <w:numPr>
        <w:ilvl w:val="0"/>
        <w:numId w:val="8"/>
      </w:numPr>
      <w:outlineLvl w:val="4"/>
    </w:pPr>
    <w:rPr>
      <w:bCs w:val="0"/>
    </w:rPr>
  </w:style>
  <w:style w:type="paragraph" w:styleId="6">
    <w:name w:val="heading 6"/>
    <w:basedOn w:val="5"/>
    <w:next w:val="a0"/>
    <w:autoRedefine/>
    <w:rsid w:val="001F3EE0"/>
    <w:pPr>
      <w:numPr>
        <w:numId w:val="11"/>
      </w:numPr>
      <w:contextualSpacing/>
      <w:outlineLvl w:val="5"/>
    </w:p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spacing w:line="400" w:lineRule="exact"/>
      <w:ind w:firstLineChars="0" w:firstLine="0"/>
    </w:pPr>
    <w:rPr>
      <w:rFonts w:cs="Courier New"/>
      <w:snapToGrid w:val="0"/>
      <w:kern w:val="0"/>
    </w:rPr>
  </w:style>
  <w:style w:type="paragraph" w:styleId="a5">
    <w:name w:val="footer"/>
    <w:basedOn w:val="a0"/>
    <w:link w:val="Char"/>
    <w:uiPriority w:val="99"/>
    <w:pPr>
      <w:tabs>
        <w:tab w:val="center" w:pos="4153"/>
        <w:tab w:val="right" w:pos="8306"/>
      </w:tabs>
      <w:snapToGrid w:val="0"/>
      <w:jc w:val="left"/>
    </w:pPr>
    <w:rPr>
      <w:sz w:val="18"/>
      <w:szCs w:val="18"/>
      <w:lang w:val="x-none" w:eastAsia="x-none"/>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line="400" w:lineRule="exact"/>
      <w:ind w:firstLineChars="0" w:firstLine="0"/>
      <w:jc w:val="center"/>
    </w:pPr>
    <w:rPr>
      <w:rFonts w:eastAsia="黑体"/>
      <w:bCs/>
      <w:sz w:val="32"/>
      <w:szCs w:val="32"/>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lang w:val="x-none" w:eastAsia="x-none"/>
    </w:rPr>
  </w:style>
  <w:style w:type="paragraph" w:customStyle="1" w:styleId="-">
    <w:name w:val="标题-表格"/>
    <w:basedOn w:val="ab"/>
    <w:next w:val="ab"/>
    <w:qFormat/>
    <w:rsid w:val="00701841"/>
    <w:pPr>
      <w:keepNext/>
      <w:numPr>
        <w:ilvl w:val="7"/>
        <w:numId w:val="5"/>
      </w:numPr>
      <w:spacing w:beforeLines="100" w:before="100" w:after="120" w:line="360" w:lineRule="auto"/>
      <w:ind w:firstLineChars="0"/>
      <w:jc w:val="center"/>
    </w:pPr>
    <w:rPr>
      <w:sz w:val="21"/>
      <w:szCs w:val="21"/>
    </w:rPr>
  </w:style>
  <w:style w:type="paragraph" w:styleId="11">
    <w:name w:val="toc 1"/>
    <w:basedOn w:val="a0"/>
    <w:next w:val="a0"/>
    <w:uiPriority w:val="39"/>
    <w:rsid w:val="006D5E50"/>
    <w:pPr>
      <w:spacing w:line="400" w:lineRule="exact"/>
      <w:ind w:firstLineChars="0" w:firstLine="0"/>
    </w:pPr>
    <w:rPr>
      <w:rFonts w:eastAsia="黑体"/>
    </w:rPr>
  </w:style>
  <w:style w:type="paragraph" w:styleId="21">
    <w:name w:val="toc 2"/>
    <w:basedOn w:val="a0"/>
    <w:next w:val="a0"/>
    <w:uiPriority w:val="39"/>
    <w:rsid w:val="00FC2214"/>
    <w:pPr>
      <w:spacing w:line="400" w:lineRule="exact"/>
      <w:ind w:leftChars="190" w:left="190" w:firstLineChars="0" w:firstLine="0"/>
    </w:pPr>
  </w:style>
  <w:style w:type="paragraph" w:styleId="31">
    <w:name w:val="toc 3"/>
    <w:basedOn w:val="a0"/>
    <w:next w:val="a0"/>
    <w:autoRedefine/>
    <w:uiPriority w:val="39"/>
    <w:rsid w:val="00FC2214"/>
    <w:pPr>
      <w:spacing w:line="400" w:lineRule="exact"/>
      <w:ind w:leftChars="450" w:left="450" w:firstLineChars="0" w:firstLine="0"/>
    </w:pPr>
  </w:style>
  <w:style w:type="paragraph" w:customStyle="1" w:styleId="-0">
    <w:name w:val="标题-图"/>
    <w:basedOn w:val="a0"/>
    <w:next w:val="a0"/>
    <w:qFormat/>
    <w:rsid w:val="00701841"/>
    <w:pPr>
      <w:numPr>
        <w:ilvl w:val="8"/>
        <w:numId w:val="5"/>
      </w:numPr>
      <w:spacing w:before="120" w:afterLines="100" w:after="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997E31"/>
    <w:rPr>
      <w:b/>
      <w:bCs/>
      <w:noProof/>
      <w:snapToGrid w:val="0"/>
      <w:sz w:val="30"/>
      <w:szCs w:val="30"/>
    </w:rPr>
  </w:style>
  <w:style w:type="character" w:customStyle="1" w:styleId="3Char">
    <w:name w:val="标题 3 Char"/>
    <w:aliases w:val="三级标题 Char"/>
    <w:link w:val="3"/>
    <w:rsid w:val="00050FD0"/>
    <w:rPr>
      <w:b/>
      <w:bCs/>
      <w:noProof/>
      <w:snapToGrid w:val="0"/>
      <w:sz w:val="28"/>
      <w:szCs w:val="28"/>
      <w:lang w:val="x-none" w:eastAsia="x-none"/>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spacing w:line="400" w:lineRule="exact"/>
      <w:ind w:firstLine="480"/>
    </w:pPr>
    <w:rPr>
      <w:noProof w:val="0"/>
      <w:szCs w:val="24"/>
      <w:lang w:val="x-none" w:eastAsia="x-none"/>
    </w:rPr>
  </w:style>
  <w:style w:type="character" w:customStyle="1" w:styleId="Char3">
    <w:name w:val="摘要 Char"/>
    <w:aliases w:val="表格正文 Char"/>
    <w:link w:val="ab"/>
    <w:rsid w:val="00157E8E"/>
    <w:rPr>
      <w:kern w:val="2"/>
      <w:sz w:val="24"/>
      <w:szCs w:val="24"/>
      <w:lang w:val="x-none" w:eastAsia="x-none"/>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s>
</file>

<file path=word/webSettings.xml><?xml version="1.0" encoding="utf-8"?>
<w:webSettings xmlns:r="http://schemas.openxmlformats.org/officeDocument/2006/relationships" xmlns:w="http://schemas.openxmlformats.org/wordprocessingml/2006/main">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6.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2.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oleObject1.bin"/><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C122D"/>
    <w:rsid w:val="002F0318"/>
    <w:rsid w:val="0032041C"/>
    <w:rsid w:val="003277A7"/>
    <w:rsid w:val="003312B7"/>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
    <w:name w:val="25AB3DFF4EC6449CA5C4248E554F704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
    <w:name w:val="919B973F182A473FA41FACE276C256F0"/>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
    <w:name w:val="C96FADCCBCFE46FDBB4D24CB81D05E9D"/>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
    <w:name w:val="83C8EDDCC3AD49BEB64439921E47BEB9"/>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
    <w:name w:val="D73A89DCF9BC4E2E86478F08962911E2"/>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
    <w:name w:val="76140C819CD74F17B48FA33DEBE58CA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
    <w:name w:val="648FE7A5D06F44F9AB873934C81780A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
    <w:name w:val="30A1F677680744A1971169F8D4266B46"/>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
    <w:name w:val="FF681EDEE2814B11993B859E656893A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
    <w:name w:val="88459E1F2370416899386697AEA2B87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
    <w:name w:val="9F2DFB8FA7E9473EAE05B480A9C93C7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
    <w:name w:val="BA56907655F14356BDEFACDD3E05C0A3"/>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
    <w:name w:val="B0C3458CC79F4A6BA46959DA176F3B0F"/>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
    <w:name w:val="CF3264C96D28496A96D107D5362A725C"/>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
    <w:name w:val="C5D14012E97B491E8192AA878132C71B"/>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
    <w:name w:val="885F7A51DDEA4AFB9B2996055395D268"/>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
    <w:name w:val="D375B23B48A648249F971E66A0CDA15A"/>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
    <w:name w:val="E39933D2BE2F4BA9809ECC12EAD4B6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7623DC750634EBDB591967E89D30091">
    <w:name w:val="A7623DC750634EBDB591967E89D300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
    <w:name w:val="3B2F87EA656E43BE907B457E4798D875"/>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7">
    <w:name w:val="E5A697F689F942CF9487BF43AD64F3AB17"/>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25AB3DFF4EC6449CA5C4248E554F704D1">
    <w:name w:val="25AB3DFF4EC6449CA5C4248E554F704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9B973F182A473FA41FACE276C256F01">
    <w:name w:val="919B973F182A473FA41FACE276C256F0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96FADCCBCFE46FDBB4D24CB81D05E9D1">
    <w:name w:val="C96FADCCBCFE46FDBB4D24CB81D05E9D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3C8EDDCC3AD49BEB64439921E47BEB91">
    <w:name w:val="83C8EDDCC3AD49BEB64439921E47BEB9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3A89DCF9BC4E2E86478F08962911E21">
    <w:name w:val="D73A89DCF9BC4E2E86478F08962911E21"/>
    <w:rsid w:val="00CB2317"/>
    <w:pPr>
      <w:widowControl w:val="0"/>
      <w:spacing w:line="400" w:lineRule="exact"/>
      <w:jc w:val="both"/>
    </w:pPr>
    <w:rPr>
      <w:rFonts w:ascii="Times New Roman" w:eastAsia="宋体" w:hAnsi="Times New Roman" w:cs="Times New Roman"/>
      <w:szCs w:val="20"/>
    </w:rPr>
  </w:style>
  <w:style w:type="paragraph" w:customStyle="1" w:styleId="76140C819CD74F17B48FA33DEBE58CAA1">
    <w:name w:val="76140C819CD74F17B48FA33DEBE58CA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8FE7A5D06F44F9AB873934C81780A61">
    <w:name w:val="648FE7A5D06F44F9AB873934C81780A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A1F677680744A1971169F8D4266B461">
    <w:name w:val="30A1F677680744A1971169F8D4266B46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F681EDEE2814B11993B859E656893AC1">
    <w:name w:val="FF681EDEE2814B11993B859E656893A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459E1F2370416899386697AEA2B87A1">
    <w:name w:val="88459E1F2370416899386697AEA2B87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2DFB8FA7E9473EAE05B480A9C93C781">
    <w:name w:val="9F2DFB8FA7E9473EAE05B480A9C93C7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A56907655F14356BDEFACDD3E05C0A31">
    <w:name w:val="BA56907655F14356BDEFACDD3E05C0A31"/>
    <w:rsid w:val="00CB2317"/>
    <w:pPr>
      <w:widowControl w:val="0"/>
      <w:spacing w:line="400" w:lineRule="exact"/>
      <w:jc w:val="both"/>
    </w:pPr>
    <w:rPr>
      <w:rFonts w:ascii="Times New Roman" w:eastAsia="宋体" w:hAnsi="Times New Roman" w:cs="Times New Roman"/>
      <w:szCs w:val="20"/>
    </w:rPr>
  </w:style>
  <w:style w:type="paragraph" w:customStyle="1" w:styleId="B0C3458CC79F4A6BA46959DA176F3B0F1">
    <w:name w:val="B0C3458CC79F4A6BA46959DA176F3B0F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3264C96D28496A96D107D5362A725C1">
    <w:name w:val="CF3264C96D28496A96D107D5362A725C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5D14012E97B491E8192AA878132C71B1">
    <w:name w:val="C5D14012E97B491E8192AA878132C71B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5F7A51DDEA4AFB9B2996055395D2681">
    <w:name w:val="885F7A51DDEA4AFB9B2996055395D268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375B23B48A648249F971E66A0CDA15A1">
    <w:name w:val="D375B23B48A648249F971E66A0CDA15A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39933D2BE2F4BA9809ECC12EAD4B6911">
    <w:name w:val="E39933D2BE2F4BA9809ECC12EAD4B691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2F87EA656E43BE907B457E4798D8751">
    <w:name w:val="3B2F87EA656E43BE907B457E4798D8751"/>
    <w:rsid w:val="00CB231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D05D93D-52B4-4915-828D-AFDA1FD2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3017</TotalTime>
  <Pages>44</Pages>
  <Words>2887</Words>
  <Characters>16459</Characters>
  <Application>Microsoft Office Word</Application>
  <DocSecurity>0</DocSecurity>
  <Lines>137</Lines>
  <Paragraphs>38</Paragraphs>
  <ScaleCrop>false</ScaleCrop>
  <Company>XD</Company>
  <LinksUpToDate>false</LinksUpToDate>
  <CharactersWithSpaces>19308</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User</cp:lastModifiedBy>
  <cp:revision>322</cp:revision>
  <cp:lastPrinted>2015-04-23T08:35:00Z</cp:lastPrinted>
  <dcterms:created xsi:type="dcterms:W3CDTF">2015-01-26T05:31:00Z</dcterms:created>
  <dcterms:modified xsi:type="dcterms:W3CDTF">2017-06-01T01:34:00Z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